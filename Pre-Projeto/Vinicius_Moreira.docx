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49B66" w14:textId="77777777" w:rsidR="005D7ED3" w:rsidRDefault="005D7ED3" w:rsidP="005D7ED3">
      <w:pPr>
        <w:jc w:val="center"/>
      </w:pPr>
      <w:r w:rsidRPr="006E4D4B">
        <w:rPr>
          <w:rFonts w:cs="Arial"/>
          <w:noProof/>
          <w:sz w:val="4"/>
          <w:lang w:eastAsia="pt-BR"/>
        </w:rPr>
        <w:drawing>
          <wp:inline distT="0" distB="0" distL="0" distR="0" wp14:anchorId="2F59E2F4" wp14:editId="26647B68">
            <wp:extent cx="5505450" cy="36195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05450" cy="361950"/>
                    </a:xfrm>
                    <a:prstGeom prst="rect">
                      <a:avLst/>
                    </a:prstGeom>
                    <a:noFill/>
                    <a:ln>
                      <a:noFill/>
                    </a:ln>
                  </pic:spPr>
                </pic:pic>
              </a:graphicData>
            </a:graphic>
          </wp:inline>
        </w:drawing>
      </w:r>
    </w:p>
    <w:p w14:paraId="260A4E4E" w14:textId="77777777" w:rsidR="005D7ED3" w:rsidRPr="006E4D4B" w:rsidRDefault="005D7ED3" w:rsidP="005D7ED3">
      <w:pPr>
        <w:spacing w:before="0" w:after="0" w:line="240" w:lineRule="auto"/>
        <w:jc w:val="center"/>
        <w:rPr>
          <w:rFonts w:cs="Arial"/>
          <w:sz w:val="28"/>
        </w:rPr>
      </w:pPr>
    </w:p>
    <w:p w14:paraId="746ACD4A" w14:textId="77777777" w:rsidR="005D7ED3" w:rsidRPr="006E4D4B" w:rsidRDefault="005D7ED3" w:rsidP="005D7ED3">
      <w:pPr>
        <w:spacing w:before="0" w:after="0" w:line="240" w:lineRule="auto"/>
        <w:jc w:val="center"/>
        <w:rPr>
          <w:rFonts w:cs="Arial"/>
          <w:sz w:val="28"/>
        </w:rPr>
      </w:pPr>
    </w:p>
    <w:p w14:paraId="4052909C" w14:textId="77777777" w:rsidR="005D7ED3" w:rsidRDefault="005D7ED3" w:rsidP="005D7ED3">
      <w:pPr>
        <w:spacing w:before="0" w:after="0" w:line="240" w:lineRule="auto"/>
        <w:jc w:val="center"/>
        <w:rPr>
          <w:rFonts w:cs="Arial"/>
          <w:sz w:val="28"/>
        </w:rPr>
      </w:pPr>
    </w:p>
    <w:p w14:paraId="3A828CE9" w14:textId="77777777" w:rsidR="005D7ED3" w:rsidRPr="006E4D4B" w:rsidRDefault="005D7ED3" w:rsidP="005D7ED3">
      <w:pPr>
        <w:spacing w:before="0" w:after="0" w:line="240" w:lineRule="auto"/>
        <w:jc w:val="center"/>
        <w:rPr>
          <w:rFonts w:cs="Arial"/>
          <w:sz w:val="28"/>
        </w:rPr>
      </w:pPr>
    </w:p>
    <w:p w14:paraId="3D649120" w14:textId="77777777" w:rsidR="005D7ED3" w:rsidRPr="006E4D4B" w:rsidRDefault="005D7ED3" w:rsidP="005D7ED3">
      <w:pPr>
        <w:spacing w:before="0" w:after="0" w:line="240" w:lineRule="auto"/>
        <w:jc w:val="center"/>
        <w:rPr>
          <w:rFonts w:cs="Arial"/>
          <w:sz w:val="28"/>
        </w:rPr>
      </w:pPr>
    </w:p>
    <w:p w14:paraId="5620413B" w14:textId="38B14639" w:rsidR="005D7ED3" w:rsidRPr="00965C90" w:rsidRDefault="00C63000" w:rsidP="005D7ED3">
      <w:pPr>
        <w:spacing w:before="0" w:after="0" w:line="240" w:lineRule="auto"/>
        <w:jc w:val="center"/>
        <w:rPr>
          <w:rFonts w:cs="Arial"/>
          <w:b/>
          <w:caps/>
          <w:sz w:val="28"/>
        </w:rPr>
      </w:pPr>
      <w:r>
        <w:rPr>
          <w:rFonts w:cs="Arial"/>
          <w:b/>
          <w:caps/>
          <w:sz w:val="28"/>
        </w:rPr>
        <w:t>Vinícius Fernando dos santos moreira</w:t>
      </w:r>
    </w:p>
    <w:p w14:paraId="2E734EA6" w14:textId="77777777" w:rsidR="005D7ED3" w:rsidRPr="006E4D4B" w:rsidRDefault="005D7ED3" w:rsidP="005D7ED3">
      <w:pPr>
        <w:spacing w:before="0" w:after="0" w:line="240" w:lineRule="auto"/>
        <w:jc w:val="center"/>
        <w:rPr>
          <w:rFonts w:cs="Arial"/>
          <w:sz w:val="28"/>
        </w:rPr>
      </w:pPr>
    </w:p>
    <w:p w14:paraId="189D0475" w14:textId="77777777" w:rsidR="005D7ED3" w:rsidRPr="006E4D4B" w:rsidRDefault="005D7ED3" w:rsidP="005D7ED3">
      <w:pPr>
        <w:spacing w:before="0" w:after="0" w:line="240" w:lineRule="auto"/>
        <w:jc w:val="center"/>
        <w:rPr>
          <w:rFonts w:cs="Arial"/>
          <w:sz w:val="28"/>
        </w:rPr>
      </w:pPr>
    </w:p>
    <w:p w14:paraId="5AC0C149" w14:textId="77777777" w:rsidR="005D7ED3" w:rsidRPr="006E4D4B" w:rsidRDefault="005D7ED3" w:rsidP="005D7ED3">
      <w:pPr>
        <w:spacing w:before="0" w:after="0" w:line="240" w:lineRule="auto"/>
        <w:jc w:val="center"/>
        <w:rPr>
          <w:rFonts w:cs="Arial"/>
          <w:sz w:val="28"/>
        </w:rPr>
      </w:pPr>
    </w:p>
    <w:p w14:paraId="2FC403FC" w14:textId="77777777" w:rsidR="005D7ED3" w:rsidRPr="006E4D4B" w:rsidRDefault="005D7ED3" w:rsidP="005D7ED3">
      <w:pPr>
        <w:spacing w:before="0" w:after="0" w:line="240" w:lineRule="auto"/>
        <w:jc w:val="center"/>
        <w:rPr>
          <w:rFonts w:cs="Arial"/>
          <w:sz w:val="28"/>
        </w:rPr>
      </w:pPr>
    </w:p>
    <w:p w14:paraId="0DD994B2" w14:textId="77777777" w:rsidR="005D7ED3" w:rsidRPr="006E4D4B" w:rsidRDefault="005D7ED3" w:rsidP="005D7ED3">
      <w:pPr>
        <w:spacing w:before="0" w:after="0" w:line="240" w:lineRule="auto"/>
        <w:jc w:val="center"/>
        <w:rPr>
          <w:rFonts w:cs="Arial"/>
          <w:sz w:val="28"/>
        </w:rPr>
      </w:pPr>
    </w:p>
    <w:p w14:paraId="6F2A2257" w14:textId="77777777" w:rsidR="005D7ED3" w:rsidRPr="006E4D4B" w:rsidRDefault="005D7ED3" w:rsidP="005D7ED3">
      <w:pPr>
        <w:spacing w:before="0" w:after="0" w:line="240" w:lineRule="auto"/>
        <w:jc w:val="center"/>
        <w:rPr>
          <w:rFonts w:cs="Arial"/>
          <w:sz w:val="28"/>
        </w:rPr>
      </w:pPr>
    </w:p>
    <w:p w14:paraId="3E744DDB" w14:textId="77777777" w:rsidR="005D7ED3" w:rsidRDefault="005D7ED3" w:rsidP="005D7ED3">
      <w:pPr>
        <w:spacing w:before="0" w:after="0" w:line="240" w:lineRule="auto"/>
        <w:jc w:val="center"/>
        <w:rPr>
          <w:rFonts w:cs="Arial"/>
          <w:sz w:val="28"/>
        </w:rPr>
      </w:pPr>
    </w:p>
    <w:p w14:paraId="0EDB93EB" w14:textId="77777777" w:rsidR="005D7ED3" w:rsidRPr="006E4D4B" w:rsidRDefault="005D7ED3" w:rsidP="005D7ED3">
      <w:pPr>
        <w:spacing w:before="0" w:after="0" w:line="240" w:lineRule="auto"/>
        <w:jc w:val="center"/>
        <w:rPr>
          <w:rFonts w:cs="Arial"/>
          <w:sz w:val="28"/>
        </w:rPr>
      </w:pPr>
    </w:p>
    <w:p w14:paraId="18C64B2E" w14:textId="77777777" w:rsidR="005D7ED3" w:rsidRDefault="005D7ED3" w:rsidP="005D7ED3">
      <w:pPr>
        <w:spacing w:before="0" w:after="0" w:line="240" w:lineRule="auto"/>
        <w:jc w:val="center"/>
        <w:rPr>
          <w:rFonts w:cs="Arial"/>
          <w:sz w:val="28"/>
        </w:rPr>
      </w:pPr>
    </w:p>
    <w:p w14:paraId="0A3EEF04" w14:textId="77777777" w:rsidR="005D7ED3" w:rsidRPr="006E4D4B" w:rsidRDefault="005D7ED3" w:rsidP="005D7ED3">
      <w:pPr>
        <w:spacing w:before="0" w:after="0" w:line="240" w:lineRule="auto"/>
        <w:jc w:val="center"/>
        <w:rPr>
          <w:rFonts w:cs="Arial"/>
          <w:sz w:val="28"/>
        </w:rPr>
      </w:pPr>
    </w:p>
    <w:p w14:paraId="2B6434FC" w14:textId="77777777" w:rsidR="005D7ED3" w:rsidRDefault="005D7ED3" w:rsidP="005D7ED3">
      <w:pPr>
        <w:spacing w:before="0" w:after="0" w:line="240" w:lineRule="auto"/>
        <w:jc w:val="center"/>
        <w:rPr>
          <w:rFonts w:cs="Arial"/>
          <w:sz w:val="28"/>
        </w:rPr>
      </w:pPr>
    </w:p>
    <w:p w14:paraId="3E517ACB" w14:textId="77777777" w:rsidR="005D7ED3" w:rsidRPr="006E4D4B" w:rsidRDefault="005D7ED3" w:rsidP="005D7ED3">
      <w:pPr>
        <w:spacing w:before="0" w:after="0" w:line="240" w:lineRule="auto"/>
        <w:jc w:val="center"/>
        <w:rPr>
          <w:rFonts w:cs="Arial"/>
          <w:sz w:val="28"/>
        </w:rPr>
      </w:pPr>
    </w:p>
    <w:p w14:paraId="56E09004" w14:textId="77777777" w:rsidR="005D7ED3" w:rsidRPr="006E4D4B" w:rsidRDefault="005D7ED3" w:rsidP="005D7ED3">
      <w:pPr>
        <w:spacing w:before="0" w:after="0" w:line="240" w:lineRule="auto"/>
        <w:jc w:val="center"/>
        <w:rPr>
          <w:rFonts w:cs="Arial"/>
          <w:sz w:val="28"/>
        </w:rPr>
      </w:pPr>
    </w:p>
    <w:p w14:paraId="613788B0" w14:textId="15DEE11E" w:rsidR="005D7ED3" w:rsidRPr="00A92133" w:rsidRDefault="00C63000" w:rsidP="00C63000">
      <w:pPr>
        <w:spacing w:before="0" w:after="0" w:line="240" w:lineRule="auto"/>
        <w:jc w:val="center"/>
        <w:rPr>
          <w:rFonts w:cs="Arial"/>
          <w:b/>
          <w:caps/>
          <w:sz w:val="28"/>
          <w:szCs w:val="28"/>
        </w:rPr>
      </w:pPr>
      <w:r w:rsidRPr="00A92133">
        <w:rPr>
          <w:rFonts w:cs="Arial"/>
          <w:b/>
          <w:caps/>
          <w:sz w:val="28"/>
          <w:szCs w:val="28"/>
        </w:rPr>
        <w:t xml:space="preserve">Sistema para Gerenciamento de Retiro e controle de Bovinos Leiteiros </w:t>
      </w:r>
    </w:p>
    <w:p w14:paraId="2A83BD0E" w14:textId="77777777" w:rsidR="005D7ED3" w:rsidRPr="006E4D4B" w:rsidRDefault="005D7ED3" w:rsidP="005D7ED3">
      <w:pPr>
        <w:spacing w:before="0" w:after="0" w:line="240" w:lineRule="auto"/>
        <w:jc w:val="center"/>
        <w:rPr>
          <w:rFonts w:cs="Arial"/>
        </w:rPr>
      </w:pPr>
    </w:p>
    <w:p w14:paraId="1AF87FC1" w14:textId="77777777" w:rsidR="005D7ED3" w:rsidRPr="006E4D4B" w:rsidRDefault="005D7ED3" w:rsidP="005D7ED3">
      <w:pPr>
        <w:spacing w:before="0" w:after="0" w:line="240" w:lineRule="auto"/>
        <w:jc w:val="center"/>
        <w:rPr>
          <w:rFonts w:cs="Arial"/>
        </w:rPr>
      </w:pPr>
    </w:p>
    <w:p w14:paraId="4A49D565" w14:textId="77777777" w:rsidR="005D7ED3" w:rsidRPr="006E4D4B" w:rsidRDefault="005D7ED3" w:rsidP="005D7ED3">
      <w:pPr>
        <w:spacing w:before="0" w:after="0" w:line="240" w:lineRule="auto"/>
        <w:jc w:val="center"/>
        <w:rPr>
          <w:rFonts w:cs="Arial"/>
        </w:rPr>
      </w:pPr>
    </w:p>
    <w:p w14:paraId="0D8C6C12" w14:textId="77777777" w:rsidR="005D7ED3" w:rsidRPr="006E4D4B" w:rsidRDefault="005D7ED3" w:rsidP="005D7ED3">
      <w:pPr>
        <w:spacing w:before="0" w:after="0" w:line="240" w:lineRule="auto"/>
        <w:jc w:val="center"/>
        <w:rPr>
          <w:rFonts w:cs="Arial"/>
        </w:rPr>
      </w:pPr>
    </w:p>
    <w:p w14:paraId="5F1AA2FD" w14:textId="77777777" w:rsidR="005D7ED3" w:rsidRPr="006E4D4B" w:rsidRDefault="005D7ED3" w:rsidP="005D7ED3">
      <w:pPr>
        <w:spacing w:before="0" w:after="0" w:line="240" w:lineRule="auto"/>
        <w:jc w:val="center"/>
        <w:rPr>
          <w:rFonts w:cs="Arial"/>
        </w:rPr>
      </w:pPr>
    </w:p>
    <w:p w14:paraId="1BEBA372" w14:textId="77777777" w:rsidR="005D7ED3" w:rsidRPr="006E4D4B" w:rsidRDefault="005D7ED3" w:rsidP="005D7ED3">
      <w:pPr>
        <w:spacing w:before="0" w:after="0" w:line="240" w:lineRule="auto"/>
        <w:jc w:val="center"/>
        <w:rPr>
          <w:rFonts w:cs="Arial"/>
        </w:rPr>
      </w:pPr>
    </w:p>
    <w:p w14:paraId="39EA1698" w14:textId="77777777" w:rsidR="005D7ED3" w:rsidRPr="006E4D4B" w:rsidRDefault="005D7ED3" w:rsidP="005D7ED3">
      <w:pPr>
        <w:spacing w:before="0" w:after="0" w:line="240" w:lineRule="auto"/>
        <w:jc w:val="center"/>
        <w:rPr>
          <w:rFonts w:cs="Arial"/>
        </w:rPr>
      </w:pPr>
    </w:p>
    <w:p w14:paraId="64719850" w14:textId="77777777" w:rsidR="005D7ED3" w:rsidRDefault="005D7ED3" w:rsidP="005D7ED3">
      <w:pPr>
        <w:spacing w:before="0" w:after="0" w:line="240" w:lineRule="auto"/>
        <w:jc w:val="center"/>
        <w:rPr>
          <w:rFonts w:cs="Arial"/>
        </w:rPr>
      </w:pPr>
    </w:p>
    <w:p w14:paraId="74ED1FC2" w14:textId="77777777" w:rsidR="005D7ED3" w:rsidRDefault="005D7ED3" w:rsidP="005D7ED3">
      <w:pPr>
        <w:spacing w:before="0" w:after="0" w:line="240" w:lineRule="auto"/>
        <w:jc w:val="center"/>
        <w:rPr>
          <w:rFonts w:cs="Arial"/>
        </w:rPr>
      </w:pPr>
    </w:p>
    <w:p w14:paraId="47E8487E" w14:textId="77777777" w:rsidR="005D7ED3" w:rsidRPr="006E4D4B" w:rsidRDefault="005D7ED3" w:rsidP="005D7ED3">
      <w:pPr>
        <w:spacing w:before="0" w:after="0" w:line="240" w:lineRule="auto"/>
        <w:jc w:val="center"/>
        <w:rPr>
          <w:rFonts w:cs="Arial"/>
        </w:rPr>
      </w:pPr>
    </w:p>
    <w:p w14:paraId="3531DCB8" w14:textId="77777777" w:rsidR="005D7ED3" w:rsidRPr="006E4D4B" w:rsidRDefault="005D7ED3" w:rsidP="005D7ED3">
      <w:pPr>
        <w:spacing w:before="0" w:after="0" w:line="240" w:lineRule="auto"/>
        <w:jc w:val="center"/>
        <w:rPr>
          <w:rFonts w:cs="Arial"/>
        </w:rPr>
      </w:pPr>
    </w:p>
    <w:p w14:paraId="54ED5B9B" w14:textId="77777777" w:rsidR="005D7ED3" w:rsidRPr="006E4D4B" w:rsidRDefault="005D7ED3" w:rsidP="005D7ED3">
      <w:pPr>
        <w:spacing w:before="0" w:after="0" w:line="240" w:lineRule="auto"/>
        <w:jc w:val="center"/>
        <w:rPr>
          <w:rFonts w:cs="Arial"/>
        </w:rPr>
      </w:pPr>
    </w:p>
    <w:p w14:paraId="30E01E34" w14:textId="77777777" w:rsidR="005D7ED3" w:rsidRPr="006E4D4B" w:rsidRDefault="005D7ED3" w:rsidP="005D7ED3">
      <w:pPr>
        <w:spacing w:before="0" w:after="0" w:line="240" w:lineRule="auto"/>
        <w:jc w:val="center"/>
        <w:rPr>
          <w:rFonts w:cs="Arial"/>
        </w:rPr>
      </w:pPr>
    </w:p>
    <w:p w14:paraId="20F38304" w14:textId="77777777" w:rsidR="005D7ED3" w:rsidRPr="006E4D4B" w:rsidRDefault="005D7ED3" w:rsidP="005D7ED3">
      <w:pPr>
        <w:spacing w:before="0" w:after="0" w:line="240" w:lineRule="auto"/>
        <w:jc w:val="center"/>
        <w:rPr>
          <w:rFonts w:cs="Arial"/>
        </w:rPr>
      </w:pPr>
    </w:p>
    <w:p w14:paraId="38F5E6ED" w14:textId="77777777" w:rsidR="005D7ED3" w:rsidRPr="006E4D4B" w:rsidRDefault="005D7ED3" w:rsidP="005D7ED3">
      <w:pPr>
        <w:spacing w:before="0" w:after="0" w:line="240" w:lineRule="auto"/>
        <w:jc w:val="center"/>
        <w:rPr>
          <w:rFonts w:cs="Arial"/>
        </w:rPr>
      </w:pPr>
    </w:p>
    <w:p w14:paraId="4CA8EDF6" w14:textId="77777777" w:rsidR="005D7ED3" w:rsidRPr="006E4D4B" w:rsidRDefault="005D7ED3" w:rsidP="005D7ED3">
      <w:pPr>
        <w:spacing w:before="0" w:after="0" w:line="240" w:lineRule="auto"/>
        <w:jc w:val="center"/>
        <w:rPr>
          <w:rFonts w:cs="Arial"/>
        </w:rPr>
      </w:pPr>
    </w:p>
    <w:p w14:paraId="07BDC45F" w14:textId="77777777" w:rsidR="005D7ED3" w:rsidRPr="006E4D4B" w:rsidRDefault="005D7ED3" w:rsidP="005D7ED3">
      <w:pPr>
        <w:spacing w:before="0" w:after="0" w:line="240" w:lineRule="auto"/>
        <w:jc w:val="center"/>
        <w:rPr>
          <w:rFonts w:cs="Arial"/>
        </w:rPr>
      </w:pPr>
    </w:p>
    <w:p w14:paraId="1623275D" w14:textId="77777777" w:rsidR="005D7ED3" w:rsidRPr="006E4D4B" w:rsidRDefault="005D7ED3" w:rsidP="005D7ED3">
      <w:pPr>
        <w:spacing w:before="0" w:after="0" w:line="240" w:lineRule="auto"/>
        <w:jc w:val="center"/>
        <w:rPr>
          <w:rFonts w:cs="Arial"/>
        </w:rPr>
      </w:pPr>
    </w:p>
    <w:p w14:paraId="5DA9CCC3" w14:textId="77777777" w:rsidR="005D7ED3" w:rsidRPr="006E4D4B" w:rsidRDefault="005D7ED3" w:rsidP="005D7ED3">
      <w:pPr>
        <w:spacing w:before="0" w:after="0" w:line="240" w:lineRule="auto"/>
        <w:jc w:val="center"/>
        <w:rPr>
          <w:rFonts w:cs="Arial"/>
        </w:rPr>
      </w:pPr>
    </w:p>
    <w:p w14:paraId="56213499" w14:textId="77777777" w:rsidR="005D7ED3" w:rsidRPr="006E4D4B" w:rsidRDefault="005D7ED3" w:rsidP="005D7ED3">
      <w:pPr>
        <w:spacing w:before="0" w:after="0" w:line="240" w:lineRule="auto"/>
        <w:jc w:val="center"/>
        <w:rPr>
          <w:rFonts w:cs="Arial"/>
        </w:rPr>
      </w:pPr>
    </w:p>
    <w:p w14:paraId="52EBB0AA" w14:textId="77777777" w:rsidR="005D7ED3" w:rsidRPr="006E4D4B" w:rsidRDefault="005D7ED3" w:rsidP="005D7ED3">
      <w:pPr>
        <w:spacing w:before="0" w:after="0" w:line="240" w:lineRule="auto"/>
        <w:jc w:val="center"/>
        <w:rPr>
          <w:rFonts w:cs="Arial"/>
          <w:b/>
          <w:sz w:val="28"/>
        </w:rPr>
      </w:pPr>
      <w:r w:rsidRPr="006E4D4B">
        <w:rPr>
          <w:rFonts w:cs="Arial"/>
          <w:b/>
          <w:sz w:val="28"/>
        </w:rPr>
        <w:t>Assis/SP</w:t>
      </w:r>
    </w:p>
    <w:p w14:paraId="14EB6FBB" w14:textId="333C0786" w:rsidR="002E68D8" w:rsidRDefault="00C63000" w:rsidP="00C63000">
      <w:pPr>
        <w:spacing w:before="0" w:after="0" w:line="240" w:lineRule="auto"/>
        <w:jc w:val="center"/>
        <w:rPr>
          <w:rFonts w:cs="Arial"/>
          <w:b/>
          <w:sz w:val="28"/>
        </w:rPr>
      </w:pPr>
      <w:r>
        <w:rPr>
          <w:rFonts w:cs="Arial"/>
          <w:b/>
          <w:sz w:val="28"/>
        </w:rPr>
        <w:t>2022</w:t>
      </w:r>
    </w:p>
    <w:p w14:paraId="1DCEB3F5" w14:textId="77777777" w:rsidR="002957AE" w:rsidRDefault="002957AE" w:rsidP="002957AE">
      <w:pPr>
        <w:jc w:val="center"/>
      </w:pPr>
      <w:r w:rsidRPr="006E4D4B">
        <w:rPr>
          <w:rFonts w:cs="Arial"/>
          <w:noProof/>
          <w:sz w:val="4"/>
          <w:lang w:eastAsia="pt-BR"/>
        </w:rPr>
        <w:lastRenderedPageBreak/>
        <w:drawing>
          <wp:inline distT="0" distB="0" distL="0" distR="0" wp14:anchorId="64EF6160" wp14:editId="4E779AFB">
            <wp:extent cx="5505450" cy="36195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05450" cy="361950"/>
                    </a:xfrm>
                    <a:prstGeom prst="rect">
                      <a:avLst/>
                    </a:prstGeom>
                    <a:noFill/>
                    <a:ln>
                      <a:noFill/>
                    </a:ln>
                  </pic:spPr>
                </pic:pic>
              </a:graphicData>
            </a:graphic>
          </wp:inline>
        </w:drawing>
      </w:r>
    </w:p>
    <w:p w14:paraId="1DDA766D" w14:textId="77777777" w:rsidR="002957AE" w:rsidRPr="006E4D4B" w:rsidRDefault="002957AE" w:rsidP="002957AE">
      <w:pPr>
        <w:spacing w:before="0" w:after="0" w:line="240" w:lineRule="auto"/>
        <w:jc w:val="center"/>
        <w:rPr>
          <w:rFonts w:cs="Arial"/>
          <w:sz w:val="28"/>
        </w:rPr>
      </w:pPr>
    </w:p>
    <w:p w14:paraId="60FE04D1" w14:textId="77777777" w:rsidR="002957AE" w:rsidRPr="006E4D4B" w:rsidRDefault="002957AE" w:rsidP="002957AE">
      <w:pPr>
        <w:spacing w:before="0" w:after="0" w:line="240" w:lineRule="auto"/>
        <w:jc w:val="center"/>
        <w:rPr>
          <w:rFonts w:cs="Arial"/>
          <w:sz w:val="28"/>
        </w:rPr>
      </w:pPr>
    </w:p>
    <w:p w14:paraId="7AAAD6AE" w14:textId="77777777" w:rsidR="00A91BA8" w:rsidRPr="00965C90" w:rsidRDefault="00A91BA8" w:rsidP="00A91BA8">
      <w:pPr>
        <w:spacing w:before="0" w:after="0" w:line="240" w:lineRule="auto"/>
        <w:jc w:val="center"/>
        <w:rPr>
          <w:rFonts w:cs="Arial"/>
          <w:b/>
          <w:caps/>
          <w:sz w:val="28"/>
        </w:rPr>
      </w:pPr>
      <w:r>
        <w:rPr>
          <w:rFonts w:cs="Arial"/>
          <w:b/>
          <w:caps/>
          <w:sz w:val="28"/>
        </w:rPr>
        <w:t>Vinícius Fernando dos santos moreira</w:t>
      </w:r>
    </w:p>
    <w:p w14:paraId="06FACC52" w14:textId="77777777" w:rsidR="00A91BA8" w:rsidRPr="006E4D4B" w:rsidRDefault="00A91BA8" w:rsidP="00A91BA8">
      <w:pPr>
        <w:spacing w:before="0" w:after="0" w:line="240" w:lineRule="auto"/>
        <w:jc w:val="center"/>
        <w:rPr>
          <w:rFonts w:cs="Arial"/>
          <w:sz w:val="28"/>
        </w:rPr>
      </w:pPr>
    </w:p>
    <w:p w14:paraId="74074F77" w14:textId="77777777" w:rsidR="00A91BA8" w:rsidRDefault="00A91BA8" w:rsidP="00A91BA8">
      <w:pPr>
        <w:rPr>
          <w:rFonts w:cs="Arial"/>
          <w:b/>
          <w:sz w:val="28"/>
          <w:szCs w:val="28"/>
        </w:rPr>
      </w:pPr>
    </w:p>
    <w:p w14:paraId="578087AF" w14:textId="77777777" w:rsidR="00A91BA8" w:rsidRDefault="00A91BA8" w:rsidP="00A91BA8">
      <w:pPr>
        <w:jc w:val="center"/>
        <w:rPr>
          <w:rFonts w:cs="Arial"/>
          <w:b/>
          <w:sz w:val="28"/>
          <w:szCs w:val="28"/>
        </w:rPr>
      </w:pPr>
    </w:p>
    <w:p w14:paraId="78E21D5C" w14:textId="77777777" w:rsidR="00A91BA8" w:rsidRDefault="00A91BA8" w:rsidP="00A91BA8">
      <w:pPr>
        <w:jc w:val="center"/>
        <w:rPr>
          <w:rFonts w:cs="Arial"/>
          <w:b/>
          <w:sz w:val="28"/>
          <w:szCs w:val="28"/>
        </w:rPr>
      </w:pPr>
    </w:p>
    <w:p w14:paraId="10DCD4DE" w14:textId="77777777" w:rsidR="00A91BA8" w:rsidRPr="00A92133" w:rsidRDefault="00A91BA8" w:rsidP="00A91BA8">
      <w:pPr>
        <w:spacing w:before="0" w:after="0" w:line="240" w:lineRule="auto"/>
        <w:jc w:val="center"/>
        <w:rPr>
          <w:rFonts w:cs="Arial"/>
          <w:b/>
          <w:caps/>
          <w:sz w:val="28"/>
          <w:szCs w:val="28"/>
        </w:rPr>
      </w:pPr>
      <w:r w:rsidRPr="00A92133">
        <w:rPr>
          <w:rFonts w:cs="Arial"/>
          <w:b/>
          <w:caps/>
          <w:sz w:val="28"/>
          <w:szCs w:val="28"/>
        </w:rPr>
        <w:t xml:space="preserve">Sistema para Gerenciamento de Retiro e controle de Bovinos Leiteiros </w:t>
      </w:r>
    </w:p>
    <w:p w14:paraId="6B0EE5A1" w14:textId="77777777" w:rsidR="00A91BA8" w:rsidRDefault="00A91BA8" w:rsidP="00A91BA8">
      <w:pPr>
        <w:jc w:val="center"/>
        <w:rPr>
          <w:rFonts w:cs="Arial"/>
          <w:b/>
          <w:sz w:val="28"/>
          <w:szCs w:val="28"/>
        </w:rPr>
      </w:pPr>
    </w:p>
    <w:p w14:paraId="358C40D5" w14:textId="77777777" w:rsidR="00A91BA8" w:rsidRDefault="00A91BA8" w:rsidP="00A91BA8">
      <w:pPr>
        <w:jc w:val="center"/>
        <w:rPr>
          <w:rFonts w:cs="Arial"/>
          <w:b/>
          <w:sz w:val="28"/>
          <w:szCs w:val="28"/>
        </w:rPr>
      </w:pPr>
    </w:p>
    <w:p w14:paraId="60A00238" w14:textId="77777777" w:rsidR="00A91BA8" w:rsidRDefault="00A91BA8" w:rsidP="00A91BA8">
      <w:pPr>
        <w:jc w:val="center"/>
        <w:rPr>
          <w:rFonts w:cs="Arial"/>
          <w:b/>
          <w:sz w:val="28"/>
          <w:szCs w:val="28"/>
        </w:rPr>
      </w:pPr>
    </w:p>
    <w:p w14:paraId="75820C30" w14:textId="55997F95" w:rsidR="00A91BA8" w:rsidRPr="00084F3B" w:rsidRDefault="00A91BA8" w:rsidP="00A91BA8">
      <w:pPr>
        <w:ind w:left="4248"/>
        <w:rPr>
          <w:rFonts w:cs="Arial"/>
          <w:szCs w:val="24"/>
        </w:rPr>
      </w:pPr>
      <w:r w:rsidRPr="00084F3B">
        <w:rPr>
          <w:rFonts w:cs="Arial"/>
          <w:szCs w:val="24"/>
        </w:rPr>
        <w:t xml:space="preserve">Trabalho de Conclusão de Curso apresentado ao Curso de </w:t>
      </w:r>
      <w:r>
        <w:rPr>
          <w:rFonts w:cs="Arial"/>
          <w:szCs w:val="24"/>
        </w:rPr>
        <w:t xml:space="preserve">Análise e Desenvolvimento de Sistemas </w:t>
      </w:r>
      <w:r w:rsidRPr="00084F3B">
        <w:rPr>
          <w:rFonts w:cs="Arial"/>
          <w:szCs w:val="24"/>
        </w:rPr>
        <w:t>do Instituto Municipal do Ensino Superior de Assis – IMESA e Fundação Educacional do Município de Assis – FEMA, como requisito para a obtenção do Certificado de Conclusão.</w:t>
      </w:r>
    </w:p>
    <w:p w14:paraId="191A7238" w14:textId="77777777" w:rsidR="00A91BA8" w:rsidRDefault="00A91BA8" w:rsidP="00A91BA8">
      <w:pPr>
        <w:rPr>
          <w:rFonts w:cs="Arial"/>
          <w:b/>
          <w:szCs w:val="24"/>
        </w:rPr>
      </w:pPr>
    </w:p>
    <w:p w14:paraId="269C8DA9" w14:textId="77777777" w:rsidR="00A91BA8" w:rsidRDefault="00A91BA8" w:rsidP="00A91BA8">
      <w:pPr>
        <w:rPr>
          <w:rFonts w:cs="Arial"/>
          <w:b/>
          <w:szCs w:val="24"/>
        </w:rPr>
      </w:pPr>
    </w:p>
    <w:p w14:paraId="5EF35287" w14:textId="2FEA0C82" w:rsidR="00A91BA8" w:rsidRPr="00084F3B" w:rsidRDefault="00A91BA8" w:rsidP="00A91BA8">
      <w:pPr>
        <w:rPr>
          <w:rFonts w:cs="Arial"/>
          <w:szCs w:val="24"/>
        </w:rPr>
      </w:pPr>
      <w:r w:rsidRPr="00A1768C">
        <w:rPr>
          <w:rFonts w:cs="Arial"/>
          <w:b/>
          <w:szCs w:val="24"/>
        </w:rPr>
        <w:t>Orientador</w:t>
      </w:r>
      <w:r>
        <w:rPr>
          <w:rFonts w:cs="Arial"/>
          <w:b/>
          <w:szCs w:val="24"/>
        </w:rPr>
        <w:t>(</w:t>
      </w:r>
      <w:r w:rsidRPr="00A1768C">
        <w:rPr>
          <w:rFonts w:cs="Arial"/>
          <w:b/>
          <w:szCs w:val="24"/>
        </w:rPr>
        <w:t>a</w:t>
      </w:r>
      <w:r>
        <w:rPr>
          <w:rFonts w:cs="Arial"/>
          <w:b/>
          <w:szCs w:val="24"/>
        </w:rPr>
        <w:t>)</w:t>
      </w:r>
      <w:r w:rsidRPr="00A1768C">
        <w:rPr>
          <w:rFonts w:cs="Arial"/>
          <w:b/>
          <w:szCs w:val="24"/>
        </w:rPr>
        <w:t>:</w:t>
      </w:r>
      <w:r w:rsidRPr="00084F3B">
        <w:rPr>
          <w:rFonts w:cs="Arial"/>
          <w:szCs w:val="24"/>
        </w:rPr>
        <w:t xml:space="preserve"> </w:t>
      </w:r>
      <w:r>
        <w:rPr>
          <w:rFonts w:cs="Arial"/>
          <w:szCs w:val="24"/>
        </w:rPr>
        <w:t>Me</w:t>
      </w:r>
      <w:r w:rsidRPr="00084F3B">
        <w:rPr>
          <w:rFonts w:cs="Arial"/>
          <w:szCs w:val="24"/>
        </w:rPr>
        <w:t xml:space="preserve">. </w:t>
      </w:r>
      <w:r>
        <w:rPr>
          <w:rFonts w:cs="Arial"/>
          <w:szCs w:val="24"/>
        </w:rPr>
        <w:t>Diomara Martins Reigato Barros</w:t>
      </w:r>
    </w:p>
    <w:p w14:paraId="37B1DF7B" w14:textId="01069C8C" w:rsidR="00A91BA8" w:rsidRDefault="00A91BA8" w:rsidP="00A91BA8">
      <w:pPr>
        <w:rPr>
          <w:rFonts w:cs="Arial"/>
          <w:szCs w:val="24"/>
        </w:rPr>
      </w:pPr>
      <w:r w:rsidRPr="00A91BA8">
        <w:rPr>
          <w:rFonts w:cs="Arial"/>
          <w:b/>
          <w:szCs w:val="24"/>
        </w:rPr>
        <w:t>Orientando(a)</w:t>
      </w:r>
      <w:r w:rsidRPr="00A1768C">
        <w:rPr>
          <w:rFonts w:cs="Arial"/>
          <w:b/>
          <w:szCs w:val="24"/>
        </w:rPr>
        <w:t>:</w:t>
      </w:r>
      <w:r w:rsidRPr="00084F3B">
        <w:rPr>
          <w:rFonts w:cs="Arial"/>
          <w:szCs w:val="24"/>
        </w:rPr>
        <w:t xml:space="preserve"> </w:t>
      </w:r>
      <w:r>
        <w:rPr>
          <w:rFonts w:cs="Arial"/>
          <w:szCs w:val="24"/>
        </w:rPr>
        <w:t xml:space="preserve"> Vinícius Fernando dos Santos Moreira</w:t>
      </w:r>
    </w:p>
    <w:p w14:paraId="7A84D3C6" w14:textId="7CC067D1" w:rsidR="002957AE" w:rsidRDefault="002957AE" w:rsidP="00A91BA8">
      <w:pPr>
        <w:spacing w:before="0" w:after="0" w:line="240" w:lineRule="auto"/>
        <w:rPr>
          <w:rFonts w:cs="Arial"/>
        </w:rPr>
      </w:pPr>
    </w:p>
    <w:p w14:paraId="7C5BC451" w14:textId="67876051" w:rsidR="00A91BA8" w:rsidRDefault="00A91BA8" w:rsidP="00A91BA8">
      <w:pPr>
        <w:spacing w:before="0" w:after="0" w:line="240" w:lineRule="auto"/>
        <w:rPr>
          <w:rFonts w:cs="Arial"/>
        </w:rPr>
      </w:pPr>
    </w:p>
    <w:p w14:paraId="4F86FE3C" w14:textId="08D4127A" w:rsidR="00A91BA8" w:rsidRDefault="00A91BA8" w:rsidP="00A91BA8">
      <w:pPr>
        <w:spacing w:before="0" w:after="0" w:line="240" w:lineRule="auto"/>
        <w:rPr>
          <w:rFonts w:cs="Arial"/>
        </w:rPr>
      </w:pPr>
    </w:p>
    <w:p w14:paraId="4AD57B28" w14:textId="7AE28724" w:rsidR="00A91BA8" w:rsidRDefault="00A91BA8" w:rsidP="00A91BA8">
      <w:pPr>
        <w:spacing w:before="0" w:after="0" w:line="240" w:lineRule="auto"/>
        <w:rPr>
          <w:rFonts w:cs="Arial"/>
        </w:rPr>
      </w:pPr>
    </w:p>
    <w:p w14:paraId="5F677992" w14:textId="77777777" w:rsidR="00A91BA8" w:rsidRPr="006E4D4B" w:rsidRDefault="00A91BA8" w:rsidP="00A91BA8">
      <w:pPr>
        <w:spacing w:before="0" w:after="0" w:line="240" w:lineRule="auto"/>
        <w:rPr>
          <w:rFonts w:cs="Arial"/>
        </w:rPr>
      </w:pPr>
    </w:p>
    <w:p w14:paraId="54BD553B" w14:textId="77777777" w:rsidR="002957AE" w:rsidRPr="006E4D4B" w:rsidRDefault="002957AE" w:rsidP="002957AE">
      <w:pPr>
        <w:spacing w:before="0" w:after="0" w:line="240" w:lineRule="auto"/>
        <w:jc w:val="center"/>
        <w:rPr>
          <w:rFonts w:cs="Arial"/>
          <w:b/>
          <w:sz w:val="28"/>
        </w:rPr>
      </w:pPr>
      <w:r w:rsidRPr="006E4D4B">
        <w:rPr>
          <w:rFonts w:cs="Arial"/>
          <w:b/>
          <w:sz w:val="28"/>
        </w:rPr>
        <w:t>Assis/SP</w:t>
      </w:r>
    </w:p>
    <w:p w14:paraId="7E7B8D79" w14:textId="77777777" w:rsidR="002957AE" w:rsidRPr="00C63000" w:rsidRDefault="002957AE" w:rsidP="002957AE">
      <w:pPr>
        <w:spacing w:before="0" w:after="0" w:line="240" w:lineRule="auto"/>
        <w:jc w:val="center"/>
        <w:rPr>
          <w:rFonts w:cs="Arial"/>
          <w:b/>
          <w:sz w:val="28"/>
        </w:rPr>
      </w:pPr>
      <w:r>
        <w:rPr>
          <w:rFonts w:cs="Arial"/>
          <w:b/>
          <w:sz w:val="28"/>
        </w:rPr>
        <w:t>2022</w:t>
      </w:r>
    </w:p>
    <w:p w14:paraId="20F97A1F" w14:textId="77777777" w:rsidR="002957AE" w:rsidRPr="00C63000" w:rsidRDefault="002957AE" w:rsidP="00C63000">
      <w:pPr>
        <w:spacing w:before="0" w:after="0" w:line="240" w:lineRule="auto"/>
        <w:jc w:val="center"/>
        <w:rPr>
          <w:rFonts w:cs="Arial"/>
          <w:b/>
          <w:sz w:val="28"/>
        </w:rPr>
      </w:pPr>
    </w:p>
    <w:p w14:paraId="272A2297" w14:textId="77777777" w:rsidR="002A26D6" w:rsidRPr="00200FC3" w:rsidRDefault="002E68D8" w:rsidP="00200FC3">
      <w:pPr>
        <w:spacing w:before="0" w:after="960" w:line="240" w:lineRule="auto"/>
        <w:jc w:val="center"/>
        <w:rPr>
          <w:rFonts w:cs="Arial"/>
          <w:b/>
          <w:caps/>
          <w:sz w:val="28"/>
        </w:rPr>
      </w:pPr>
      <w:r w:rsidRPr="00200FC3">
        <w:rPr>
          <w:rFonts w:cs="Arial"/>
          <w:b/>
          <w:caps/>
          <w:sz w:val="28"/>
        </w:rPr>
        <w:lastRenderedPageBreak/>
        <w:t>Resumo</w:t>
      </w:r>
    </w:p>
    <w:p w14:paraId="167DC38A" w14:textId="33490677" w:rsidR="00200FC3" w:rsidRDefault="00C63000" w:rsidP="00200FC3">
      <w:pPr>
        <w:spacing w:before="0" w:after="0" w:line="240" w:lineRule="auto"/>
      </w:pPr>
      <w:r>
        <w:t xml:space="preserve">De acordo com diversos analistas do mercado nacional, o setor agropecuário é atualmente o protagonista do nosso setor econômico, pois o mesmo apresenta uma parcela considerável do PIB brasileiro, é uma área que vem crescendo em proporções exuberantes e que se renova com novas tecnologias o tempo todo. Um setor que participa fortemente desse cenário é a indústria leiteira, que também não fica para trás em números financeiros, tampouco em avanços nas áreas digitais, agora com o início de novas gerações da informática, é esperado uma evolução ainda maior no que essa área irá representar ao mercado. Tomando inspiração nessa informatização da produção de leite, este trabalho tem como proposta construir um sistema na parte gerencial de um retiro de gado leiteiro que permita um bom controle do rebanho, visando trazer inovações para os produtores e resolver questões problemáticas de outros trabalhos anteriores relacionados.   </w:t>
      </w:r>
    </w:p>
    <w:p w14:paraId="1389C911" w14:textId="77777777" w:rsidR="00C63000" w:rsidRDefault="00C63000" w:rsidP="00200FC3">
      <w:pPr>
        <w:spacing w:before="0" w:after="0" w:line="240" w:lineRule="auto"/>
      </w:pPr>
    </w:p>
    <w:p w14:paraId="71BBFCE4" w14:textId="4CB9DDF5" w:rsidR="00C63000" w:rsidRDefault="00200FC3" w:rsidP="00C63000">
      <w:pPr>
        <w:spacing w:before="0" w:after="0" w:line="240" w:lineRule="auto"/>
        <w:rPr>
          <w:b/>
          <w:bCs/>
        </w:rPr>
      </w:pPr>
      <w:r>
        <w:rPr>
          <w:b/>
        </w:rPr>
        <w:t xml:space="preserve">Palavras-chave: </w:t>
      </w:r>
      <w:r w:rsidR="00C63000" w:rsidRPr="00C63000">
        <w:rPr>
          <w:b/>
          <w:bCs/>
        </w:rPr>
        <w:t xml:space="preserve">agropecuária; bovino leiteiro; sistema de gerência; mobile; rastreamento do animal </w:t>
      </w:r>
    </w:p>
    <w:p w14:paraId="1184E7DC" w14:textId="32BF8CF5" w:rsidR="00C63000" w:rsidRDefault="00C63000" w:rsidP="00C63000">
      <w:pPr>
        <w:spacing w:before="0" w:after="0" w:line="240" w:lineRule="auto"/>
        <w:rPr>
          <w:b/>
          <w:bCs/>
        </w:rPr>
      </w:pPr>
    </w:p>
    <w:p w14:paraId="798F6905" w14:textId="0DBCD2BD" w:rsidR="00C63000" w:rsidRDefault="00C63000" w:rsidP="00C63000">
      <w:pPr>
        <w:spacing w:before="0" w:after="0" w:line="240" w:lineRule="auto"/>
        <w:rPr>
          <w:b/>
          <w:bCs/>
        </w:rPr>
      </w:pPr>
    </w:p>
    <w:p w14:paraId="1FED621F" w14:textId="70DA0159" w:rsidR="00C63000" w:rsidRDefault="00C63000" w:rsidP="00C63000">
      <w:pPr>
        <w:spacing w:before="0" w:after="0" w:line="240" w:lineRule="auto"/>
        <w:rPr>
          <w:b/>
          <w:bCs/>
        </w:rPr>
      </w:pPr>
    </w:p>
    <w:p w14:paraId="7672951C" w14:textId="24CF5506" w:rsidR="00C63000" w:rsidRDefault="00C63000" w:rsidP="00C63000">
      <w:pPr>
        <w:spacing w:before="0" w:after="0" w:line="240" w:lineRule="auto"/>
        <w:rPr>
          <w:b/>
          <w:bCs/>
        </w:rPr>
      </w:pPr>
    </w:p>
    <w:p w14:paraId="40FD98C7" w14:textId="5BDADCB6" w:rsidR="00C63000" w:rsidRDefault="00C63000" w:rsidP="00C63000">
      <w:pPr>
        <w:spacing w:before="0" w:after="0" w:line="240" w:lineRule="auto"/>
        <w:rPr>
          <w:b/>
          <w:bCs/>
        </w:rPr>
      </w:pPr>
    </w:p>
    <w:p w14:paraId="76522AD3" w14:textId="4941D265" w:rsidR="00C63000" w:rsidRDefault="00C63000" w:rsidP="00C63000">
      <w:pPr>
        <w:spacing w:before="0" w:after="0" w:line="240" w:lineRule="auto"/>
        <w:rPr>
          <w:b/>
          <w:bCs/>
        </w:rPr>
      </w:pPr>
    </w:p>
    <w:p w14:paraId="7D313C56" w14:textId="64E4B2AA" w:rsidR="00C63000" w:rsidRDefault="00C63000" w:rsidP="00C63000">
      <w:pPr>
        <w:spacing w:before="0" w:after="0" w:line="240" w:lineRule="auto"/>
        <w:rPr>
          <w:b/>
          <w:bCs/>
        </w:rPr>
      </w:pPr>
    </w:p>
    <w:p w14:paraId="34A714AD" w14:textId="08D1006D" w:rsidR="00C63000" w:rsidRDefault="00C63000" w:rsidP="00C63000">
      <w:pPr>
        <w:spacing w:before="0" w:after="0" w:line="240" w:lineRule="auto"/>
        <w:rPr>
          <w:b/>
          <w:bCs/>
        </w:rPr>
      </w:pPr>
    </w:p>
    <w:p w14:paraId="550A0553" w14:textId="7C7B360A" w:rsidR="00C63000" w:rsidRDefault="00C63000" w:rsidP="00C63000">
      <w:pPr>
        <w:spacing w:before="0" w:after="0" w:line="240" w:lineRule="auto"/>
        <w:rPr>
          <w:b/>
          <w:bCs/>
        </w:rPr>
      </w:pPr>
    </w:p>
    <w:p w14:paraId="1DD50543" w14:textId="103796E9" w:rsidR="00C63000" w:rsidRDefault="00C63000" w:rsidP="00C63000">
      <w:pPr>
        <w:spacing w:before="0" w:after="0" w:line="240" w:lineRule="auto"/>
        <w:rPr>
          <w:b/>
          <w:bCs/>
        </w:rPr>
      </w:pPr>
    </w:p>
    <w:p w14:paraId="3FA52BA1" w14:textId="77777777" w:rsidR="00C63000" w:rsidRPr="00C63000" w:rsidRDefault="00C63000" w:rsidP="00C63000">
      <w:pPr>
        <w:spacing w:before="0" w:after="0" w:line="240" w:lineRule="auto"/>
        <w:rPr>
          <w:b/>
          <w:bCs/>
        </w:rPr>
      </w:pPr>
    </w:p>
    <w:p w14:paraId="6A793DAB" w14:textId="53E1A2CD" w:rsidR="002E68D8" w:rsidRDefault="002E68D8" w:rsidP="00C63000">
      <w:pPr>
        <w:spacing w:before="0" w:after="0" w:line="240" w:lineRule="auto"/>
      </w:pPr>
    </w:p>
    <w:p w14:paraId="59D78A42" w14:textId="3E87A82A" w:rsidR="002E68D8" w:rsidRDefault="002E68D8" w:rsidP="000A62D3"/>
    <w:p w14:paraId="754B2394" w14:textId="5EA0DA2D" w:rsidR="00C63000" w:rsidRDefault="00C63000" w:rsidP="000A62D3"/>
    <w:p w14:paraId="5BDEE276" w14:textId="10A2BB36" w:rsidR="00C63000" w:rsidRDefault="00C63000" w:rsidP="000A62D3"/>
    <w:p w14:paraId="4DF4C123" w14:textId="41A2303C" w:rsidR="00C63000" w:rsidRDefault="00C63000" w:rsidP="000A62D3"/>
    <w:p w14:paraId="06214372" w14:textId="45251121" w:rsidR="00C63000" w:rsidRDefault="00C63000" w:rsidP="000A62D3"/>
    <w:p w14:paraId="3A0EF8FA" w14:textId="6B726E6D" w:rsidR="00C63000" w:rsidRDefault="00C63000" w:rsidP="000A62D3"/>
    <w:p w14:paraId="2003431C" w14:textId="38325839" w:rsidR="00C63000" w:rsidRDefault="00C63000" w:rsidP="000A62D3"/>
    <w:p w14:paraId="7E6F4E62" w14:textId="0F1EF0FA" w:rsidR="00C63000" w:rsidRDefault="00C63000" w:rsidP="000A62D3"/>
    <w:p w14:paraId="4CEFCC18" w14:textId="26759155" w:rsidR="00C63000" w:rsidRDefault="00C63000" w:rsidP="000A62D3"/>
    <w:p w14:paraId="075530D7" w14:textId="77777777" w:rsidR="00C63000" w:rsidRDefault="00C63000" w:rsidP="000A62D3"/>
    <w:sdt>
      <w:sdtPr>
        <w:rPr>
          <w:b w:val="0"/>
          <w:caps w:val="0"/>
          <w:sz w:val="24"/>
          <w:lang w:eastAsia="en-US"/>
        </w:rPr>
        <w:id w:val="-1827356407"/>
        <w:docPartObj>
          <w:docPartGallery w:val="Table of Contents"/>
          <w:docPartUnique/>
        </w:docPartObj>
      </w:sdtPr>
      <w:sdtEndPr>
        <w:rPr>
          <w:bCs/>
        </w:rPr>
      </w:sdtEndPr>
      <w:sdtContent>
        <w:p w14:paraId="33340098" w14:textId="77777777" w:rsidR="00302D54" w:rsidRDefault="00302D54">
          <w:pPr>
            <w:pStyle w:val="CabealhodoSumrio"/>
          </w:pPr>
          <w:r>
            <w:t>Sumário</w:t>
          </w:r>
        </w:p>
        <w:p w14:paraId="3ACCD748" w14:textId="070E7212" w:rsidR="000D695D" w:rsidRDefault="00302D54">
          <w:pPr>
            <w:pStyle w:val="Sumrio1"/>
            <w:tabs>
              <w:tab w:val="left" w:pos="482"/>
              <w:tab w:val="right" w:leader="dot" w:pos="9628"/>
            </w:tabs>
            <w:rPr>
              <w:rFonts w:asciiTheme="minorHAnsi" w:eastAsiaTheme="minorEastAsia" w:hAnsiTheme="minorHAnsi"/>
              <w:b w:val="0"/>
              <w:caps w:val="0"/>
              <w:noProof/>
              <w:sz w:val="22"/>
              <w:lang w:eastAsia="pt-BR"/>
            </w:rPr>
          </w:pPr>
          <w:r>
            <w:fldChar w:fldCharType="begin"/>
          </w:r>
          <w:r>
            <w:instrText xml:space="preserve"> TOC \o "1-3" \h \z \u </w:instrText>
          </w:r>
          <w:r>
            <w:fldChar w:fldCharType="separate"/>
          </w:r>
          <w:hyperlink w:anchor="_Toc120046453" w:history="1">
            <w:r w:rsidR="000D695D" w:rsidRPr="00DA146C">
              <w:rPr>
                <w:rStyle w:val="Hyperlink"/>
                <w:noProof/>
              </w:rPr>
              <w:t>1.</w:t>
            </w:r>
            <w:r w:rsidR="000D695D">
              <w:rPr>
                <w:rFonts w:asciiTheme="minorHAnsi" w:eastAsiaTheme="minorEastAsia" w:hAnsiTheme="minorHAnsi"/>
                <w:b w:val="0"/>
                <w:caps w:val="0"/>
                <w:noProof/>
                <w:sz w:val="22"/>
                <w:lang w:eastAsia="pt-BR"/>
              </w:rPr>
              <w:tab/>
            </w:r>
            <w:r w:rsidR="000D695D" w:rsidRPr="00DA146C">
              <w:rPr>
                <w:rStyle w:val="Hyperlink"/>
                <w:noProof/>
              </w:rPr>
              <w:t>Introdução</w:t>
            </w:r>
            <w:r w:rsidR="000D695D">
              <w:rPr>
                <w:noProof/>
                <w:webHidden/>
              </w:rPr>
              <w:tab/>
            </w:r>
            <w:r w:rsidR="000D695D">
              <w:rPr>
                <w:noProof/>
                <w:webHidden/>
              </w:rPr>
              <w:fldChar w:fldCharType="begin"/>
            </w:r>
            <w:r w:rsidR="000D695D">
              <w:rPr>
                <w:noProof/>
                <w:webHidden/>
              </w:rPr>
              <w:instrText xml:space="preserve"> PAGEREF _Toc120046453 \h </w:instrText>
            </w:r>
            <w:r w:rsidR="000D695D">
              <w:rPr>
                <w:noProof/>
                <w:webHidden/>
              </w:rPr>
            </w:r>
            <w:r w:rsidR="000D695D">
              <w:rPr>
                <w:noProof/>
                <w:webHidden/>
              </w:rPr>
              <w:fldChar w:fldCharType="separate"/>
            </w:r>
            <w:r w:rsidR="000D695D">
              <w:rPr>
                <w:noProof/>
                <w:webHidden/>
              </w:rPr>
              <w:t>4</w:t>
            </w:r>
            <w:r w:rsidR="000D695D">
              <w:rPr>
                <w:noProof/>
                <w:webHidden/>
              </w:rPr>
              <w:fldChar w:fldCharType="end"/>
            </w:r>
          </w:hyperlink>
        </w:p>
        <w:p w14:paraId="5F6BC07E" w14:textId="1C183241" w:rsidR="000D695D" w:rsidRDefault="000D695D">
          <w:pPr>
            <w:pStyle w:val="Sumrio2"/>
            <w:tabs>
              <w:tab w:val="left" w:pos="1100"/>
              <w:tab w:val="right" w:leader="dot" w:pos="9628"/>
            </w:tabs>
            <w:rPr>
              <w:rFonts w:asciiTheme="minorHAnsi" w:eastAsiaTheme="minorEastAsia" w:hAnsiTheme="minorHAnsi"/>
              <w:caps w:val="0"/>
              <w:noProof/>
              <w:sz w:val="22"/>
              <w:lang w:eastAsia="pt-BR"/>
            </w:rPr>
          </w:pPr>
          <w:hyperlink w:anchor="_Toc120046454" w:history="1">
            <w:r w:rsidRPr="00DA146C">
              <w:rPr>
                <w:rStyle w:val="Hyperlink"/>
                <w:b/>
                <w:noProof/>
              </w:rPr>
              <w:t>1.1.</w:t>
            </w:r>
            <w:r>
              <w:rPr>
                <w:rFonts w:asciiTheme="minorHAnsi" w:eastAsiaTheme="minorEastAsia" w:hAnsiTheme="minorHAnsi"/>
                <w:caps w:val="0"/>
                <w:noProof/>
                <w:sz w:val="22"/>
                <w:lang w:eastAsia="pt-BR"/>
              </w:rPr>
              <w:tab/>
            </w:r>
            <w:r w:rsidRPr="00DA146C">
              <w:rPr>
                <w:rStyle w:val="Hyperlink"/>
                <w:b/>
                <w:noProof/>
              </w:rPr>
              <w:t>OBJETIVOS</w:t>
            </w:r>
            <w:r>
              <w:rPr>
                <w:noProof/>
                <w:webHidden/>
              </w:rPr>
              <w:tab/>
            </w:r>
            <w:r>
              <w:rPr>
                <w:noProof/>
                <w:webHidden/>
              </w:rPr>
              <w:fldChar w:fldCharType="begin"/>
            </w:r>
            <w:r>
              <w:rPr>
                <w:noProof/>
                <w:webHidden/>
              </w:rPr>
              <w:instrText xml:space="preserve"> PAGEREF _Toc120046454 \h </w:instrText>
            </w:r>
            <w:r>
              <w:rPr>
                <w:noProof/>
                <w:webHidden/>
              </w:rPr>
            </w:r>
            <w:r>
              <w:rPr>
                <w:noProof/>
                <w:webHidden/>
              </w:rPr>
              <w:fldChar w:fldCharType="separate"/>
            </w:r>
            <w:r>
              <w:rPr>
                <w:noProof/>
                <w:webHidden/>
              </w:rPr>
              <w:t>6</w:t>
            </w:r>
            <w:r>
              <w:rPr>
                <w:noProof/>
                <w:webHidden/>
              </w:rPr>
              <w:fldChar w:fldCharType="end"/>
            </w:r>
          </w:hyperlink>
        </w:p>
        <w:p w14:paraId="43C48BB9" w14:textId="4FA60710" w:rsidR="000D695D" w:rsidRDefault="000D695D">
          <w:pPr>
            <w:pStyle w:val="Sumrio2"/>
            <w:tabs>
              <w:tab w:val="left" w:pos="1100"/>
              <w:tab w:val="right" w:leader="dot" w:pos="9628"/>
            </w:tabs>
            <w:rPr>
              <w:rFonts w:asciiTheme="minorHAnsi" w:eastAsiaTheme="minorEastAsia" w:hAnsiTheme="minorHAnsi"/>
              <w:caps w:val="0"/>
              <w:noProof/>
              <w:sz w:val="22"/>
              <w:lang w:eastAsia="pt-BR"/>
            </w:rPr>
          </w:pPr>
          <w:hyperlink w:anchor="_Toc120046457" w:history="1">
            <w:r w:rsidRPr="00DA146C">
              <w:rPr>
                <w:rStyle w:val="Hyperlink"/>
                <w:b/>
                <w:noProof/>
              </w:rPr>
              <w:t>1.2.</w:t>
            </w:r>
            <w:r>
              <w:rPr>
                <w:rFonts w:asciiTheme="minorHAnsi" w:eastAsiaTheme="minorEastAsia" w:hAnsiTheme="minorHAnsi"/>
                <w:caps w:val="0"/>
                <w:noProof/>
                <w:sz w:val="22"/>
                <w:lang w:eastAsia="pt-BR"/>
              </w:rPr>
              <w:tab/>
            </w:r>
            <w:r w:rsidRPr="00DA146C">
              <w:rPr>
                <w:rStyle w:val="Hyperlink"/>
                <w:b/>
                <w:noProof/>
              </w:rPr>
              <w:t>Justificativa</w:t>
            </w:r>
            <w:r>
              <w:rPr>
                <w:noProof/>
                <w:webHidden/>
              </w:rPr>
              <w:tab/>
            </w:r>
            <w:r>
              <w:rPr>
                <w:noProof/>
                <w:webHidden/>
              </w:rPr>
              <w:fldChar w:fldCharType="begin"/>
            </w:r>
            <w:r>
              <w:rPr>
                <w:noProof/>
                <w:webHidden/>
              </w:rPr>
              <w:instrText xml:space="preserve"> PAGEREF _Toc120046457 \h </w:instrText>
            </w:r>
            <w:r>
              <w:rPr>
                <w:noProof/>
                <w:webHidden/>
              </w:rPr>
            </w:r>
            <w:r>
              <w:rPr>
                <w:noProof/>
                <w:webHidden/>
              </w:rPr>
              <w:fldChar w:fldCharType="separate"/>
            </w:r>
            <w:r>
              <w:rPr>
                <w:noProof/>
                <w:webHidden/>
              </w:rPr>
              <w:t>6</w:t>
            </w:r>
            <w:r>
              <w:rPr>
                <w:noProof/>
                <w:webHidden/>
              </w:rPr>
              <w:fldChar w:fldCharType="end"/>
            </w:r>
          </w:hyperlink>
        </w:p>
        <w:p w14:paraId="66310BE6" w14:textId="15252AE3" w:rsidR="000D695D" w:rsidRDefault="000D695D">
          <w:pPr>
            <w:pStyle w:val="Sumrio2"/>
            <w:tabs>
              <w:tab w:val="left" w:pos="1100"/>
              <w:tab w:val="right" w:leader="dot" w:pos="9628"/>
            </w:tabs>
            <w:rPr>
              <w:rFonts w:asciiTheme="minorHAnsi" w:eastAsiaTheme="minorEastAsia" w:hAnsiTheme="minorHAnsi"/>
              <w:caps w:val="0"/>
              <w:noProof/>
              <w:sz w:val="22"/>
              <w:lang w:eastAsia="pt-BR"/>
            </w:rPr>
          </w:pPr>
          <w:hyperlink w:anchor="_Toc120046458" w:history="1">
            <w:r w:rsidRPr="00DA146C">
              <w:rPr>
                <w:rStyle w:val="Hyperlink"/>
                <w:b/>
                <w:noProof/>
              </w:rPr>
              <w:t>1.3.</w:t>
            </w:r>
            <w:r>
              <w:rPr>
                <w:rFonts w:asciiTheme="minorHAnsi" w:eastAsiaTheme="minorEastAsia" w:hAnsiTheme="minorHAnsi"/>
                <w:caps w:val="0"/>
                <w:noProof/>
                <w:sz w:val="22"/>
                <w:lang w:eastAsia="pt-BR"/>
              </w:rPr>
              <w:tab/>
            </w:r>
            <w:r w:rsidRPr="00DA146C">
              <w:rPr>
                <w:rStyle w:val="Hyperlink"/>
                <w:b/>
                <w:noProof/>
              </w:rPr>
              <w:t>motivação</w:t>
            </w:r>
            <w:r>
              <w:rPr>
                <w:noProof/>
                <w:webHidden/>
              </w:rPr>
              <w:tab/>
            </w:r>
            <w:r>
              <w:rPr>
                <w:noProof/>
                <w:webHidden/>
              </w:rPr>
              <w:fldChar w:fldCharType="begin"/>
            </w:r>
            <w:r>
              <w:rPr>
                <w:noProof/>
                <w:webHidden/>
              </w:rPr>
              <w:instrText xml:space="preserve"> PAGEREF _Toc120046458 \h </w:instrText>
            </w:r>
            <w:r>
              <w:rPr>
                <w:noProof/>
                <w:webHidden/>
              </w:rPr>
            </w:r>
            <w:r>
              <w:rPr>
                <w:noProof/>
                <w:webHidden/>
              </w:rPr>
              <w:fldChar w:fldCharType="separate"/>
            </w:r>
            <w:r>
              <w:rPr>
                <w:noProof/>
                <w:webHidden/>
              </w:rPr>
              <w:t>7</w:t>
            </w:r>
            <w:r>
              <w:rPr>
                <w:noProof/>
                <w:webHidden/>
              </w:rPr>
              <w:fldChar w:fldCharType="end"/>
            </w:r>
          </w:hyperlink>
        </w:p>
        <w:p w14:paraId="02A272A4" w14:textId="378883BD" w:rsidR="000D695D" w:rsidRDefault="000D695D">
          <w:pPr>
            <w:pStyle w:val="Sumrio2"/>
            <w:tabs>
              <w:tab w:val="left" w:pos="1100"/>
              <w:tab w:val="right" w:leader="dot" w:pos="9628"/>
            </w:tabs>
            <w:rPr>
              <w:rFonts w:asciiTheme="minorHAnsi" w:eastAsiaTheme="minorEastAsia" w:hAnsiTheme="minorHAnsi"/>
              <w:caps w:val="0"/>
              <w:noProof/>
              <w:sz w:val="22"/>
              <w:lang w:eastAsia="pt-BR"/>
            </w:rPr>
          </w:pPr>
          <w:hyperlink w:anchor="_Toc120046459" w:history="1">
            <w:r w:rsidRPr="00DA146C">
              <w:rPr>
                <w:rStyle w:val="Hyperlink"/>
                <w:b/>
                <w:noProof/>
              </w:rPr>
              <w:t>1.4.</w:t>
            </w:r>
            <w:r>
              <w:rPr>
                <w:rFonts w:asciiTheme="minorHAnsi" w:eastAsiaTheme="minorEastAsia" w:hAnsiTheme="minorHAnsi"/>
                <w:caps w:val="0"/>
                <w:noProof/>
                <w:sz w:val="22"/>
                <w:lang w:eastAsia="pt-BR"/>
              </w:rPr>
              <w:tab/>
            </w:r>
            <w:r w:rsidRPr="00DA146C">
              <w:rPr>
                <w:rStyle w:val="Hyperlink"/>
                <w:b/>
                <w:noProof/>
              </w:rPr>
              <w:t>perspectiva de contribuição</w:t>
            </w:r>
            <w:r>
              <w:rPr>
                <w:noProof/>
                <w:webHidden/>
              </w:rPr>
              <w:tab/>
            </w:r>
            <w:r>
              <w:rPr>
                <w:noProof/>
                <w:webHidden/>
              </w:rPr>
              <w:fldChar w:fldCharType="begin"/>
            </w:r>
            <w:r>
              <w:rPr>
                <w:noProof/>
                <w:webHidden/>
              </w:rPr>
              <w:instrText xml:space="preserve"> PAGEREF _Toc120046459 \h </w:instrText>
            </w:r>
            <w:r>
              <w:rPr>
                <w:noProof/>
                <w:webHidden/>
              </w:rPr>
            </w:r>
            <w:r>
              <w:rPr>
                <w:noProof/>
                <w:webHidden/>
              </w:rPr>
              <w:fldChar w:fldCharType="separate"/>
            </w:r>
            <w:r>
              <w:rPr>
                <w:noProof/>
                <w:webHidden/>
              </w:rPr>
              <w:t>7</w:t>
            </w:r>
            <w:r>
              <w:rPr>
                <w:noProof/>
                <w:webHidden/>
              </w:rPr>
              <w:fldChar w:fldCharType="end"/>
            </w:r>
          </w:hyperlink>
        </w:p>
        <w:p w14:paraId="2D14A943" w14:textId="64426985" w:rsidR="000D695D" w:rsidRDefault="000D695D">
          <w:pPr>
            <w:pStyle w:val="Sumrio2"/>
            <w:tabs>
              <w:tab w:val="left" w:pos="1100"/>
              <w:tab w:val="right" w:leader="dot" w:pos="9628"/>
            </w:tabs>
            <w:rPr>
              <w:rFonts w:asciiTheme="minorHAnsi" w:eastAsiaTheme="minorEastAsia" w:hAnsiTheme="minorHAnsi"/>
              <w:caps w:val="0"/>
              <w:noProof/>
              <w:sz w:val="22"/>
              <w:lang w:eastAsia="pt-BR"/>
            </w:rPr>
          </w:pPr>
          <w:hyperlink w:anchor="_Toc120046460" w:history="1">
            <w:r w:rsidRPr="00DA146C">
              <w:rPr>
                <w:rStyle w:val="Hyperlink"/>
                <w:b/>
                <w:noProof/>
              </w:rPr>
              <w:t>1.5.</w:t>
            </w:r>
            <w:r>
              <w:rPr>
                <w:rFonts w:asciiTheme="minorHAnsi" w:eastAsiaTheme="minorEastAsia" w:hAnsiTheme="minorHAnsi"/>
                <w:caps w:val="0"/>
                <w:noProof/>
                <w:sz w:val="22"/>
                <w:lang w:eastAsia="pt-BR"/>
              </w:rPr>
              <w:tab/>
            </w:r>
            <w:r w:rsidRPr="00DA146C">
              <w:rPr>
                <w:rStyle w:val="Hyperlink"/>
                <w:b/>
                <w:noProof/>
              </w:rPr>
              <w:t>metodologia</w:t>
            </w:r>
            <w:r>
              <w:rPr>
                <w:noProof/>
                <w:webHidden/>
              </w:rPr>
              <w:tab/>
            </w:r>
            <w:r>
              <w:rPr>
                <w:noProof/>
                <w:webHidden/>
              </w:rPr>
              <w:fldChar w:fldCharType="begin"/>
            </w:r>
            <w:r>
              <w:rPr>
                <w:noProof/>
                <w:webHidden/>
              </w:rPr>
              <w:instrText xml:space="preserve"> PAGEREF _Toc120046460 \h </w:instrText>
            </w:r>
            <w:r>
              <w:rPr>
                <w:noProof/>
                <w:webHidden/>
              </w:rPr>
            </w:r>
            <w:r>
              <w:rPr>
                <w:noProof/>
                <w:webHidden/>
              </w:rPr>
              <w:fldChar w:fldCharType="separate"/>
            </w:r>
            <w:r>
              <w:rPr>
                <w:noProof/>
                <w:webHidden/>
              </w:rPr>
              <w:t>8</w:t>
            </w:r>
            <w:r>
              <w:rPr>
                <w:noProof/>
                <w:webHidden/>
              </w:rPr>
              <w:fldChar w:fldCharType="end"/>
            </w:r>
          </w:hyperlink>
        </w:p>
        <w:p w14:paraId="0CAE4537" w14:textId="580CD606" w:rsidR="000D695D" w:rsidRDefault="000D695D">
          <w:pPr>
            <w:pStyle w:val="Sumrio2"/>
            <w:tabs>
              <w:tab w:val="left" w:pos="1100"/>
              <w:tab w:val="right" w:leader="dot" w:pos="9628"/>
            </w:tabs>
            <w:rPr>
              <w:rFonts w:asciiTheme="minorHAnsi" w:eastAsiaTheme="minorEastAsia" w:hAnsiTheme="minorHAnsi"/>
              <w:caps w:val="0"/>
              <w:noProof/>
              <w:sz w:val="22"/>
              <w:lang w:eastAsia="pt-BR"/>
            </w:rPr>
          </w:pPr>
          <w:hyperlink w:anchor="_Toc120046461" w:history="1">
            <w:r w:rsidRPr="00DA146C">
              <w:rPr>
                <w:rStyle w:val="Hyperlink"/>
                <w:b/>
                <w:noProof/>
              </w:rPr>
              <w:t>1.6.</w:t>
            </w:r>
            <w:r>
              <w:rPr>
                <w:rFonts w:asciiTheme="minorHAnsi" w:eastAsiaTheme="minorEastAsia" w:hAnsiTheme="minorHAnsi"/>
                <w:caps w:val="0"/>
                <w:noProof/>
                <w:sz w:val="22"/>
                <w:lang w:eastAsia="pt-BR"/>
              </w:rPr>
              <w:tab/>
            </w:r>
            <w:r w:rsidRPr="00DA146C">
              <w:rPr>
                <w:rStyle w:val="Hyperlink"/>
                <w:b/>
                <w:noProof/>
              </w:rPr>
              <w:t>ESTRUTURA E DESENVOLVIMENTO DO PROJETo</w:t>
            </w:r>
            <w:r>
              <w:rPr>
                <w:noProof/>
                <w:webHidden/>
              </w:rPr>
              <w:tab/>
            </w:r>
            <w:r>
              <w:rPr>
                <w:noProof/>
                <w:webHidden/>
              </w:rPr>
              <w:fldChar w:fldCharType="begin"/>
            </w:r>
            <w:r>
              <w:rPr>
                <w:noProof/>
                <w:webHidden/>
              </w:rPr>
              <w:instrText xml:space="preserve"> PAGEREF _Toc120046461 \h </w:instrText>
            </w:r>
            <w:r>
              <w:rPr>
                <w:noProof/>
                <w:webHidden/>
              </w:rPr>
            </w:r>
            <w:r>
              <w:rPr>
                <w:noProof/>
                <w:webHidden/>
              </w:rPr>
              <w:fldChar w:fldCharType="separate"/>
            </w:r>
            <w:r>
              <w:rPr>
                <w:noProof/>
                <w:webHidden/>
              </w:rPr>
              <w:t>9</w:t>
            </w:r>
            <w:r>
              <w:rPr>
                <w:noProof/>
                <w:webHidden/>
              </w:rPr>
              <w:fldChar w:fldCharType="end"/>
            </w:r>
          </w:hyperlink>
        </w:p>
        <w:p w14:paraId="14A1F93E" w14:textId="61F54292" w:rsidR="000D695D" w:rsidRDefault="000D695D">
          <w:pPr>
            <w:pStyle w:val="Sumrio2"/>
            <w:tabs>
              <w:tab w:val="left" w:pos="1100"/>
              <w:tab w:val="right" w:leader="dot" w:pos="9628"/>
            </w:tabs>
            <w:rPr>
              <w:rFonts w:asciiTheme="minorHAnsi" w:eastAsiaTheme="minorEastAsia" w:hAnsiTheme="minorHAnsi"/>
              <w:caps w:val="0"/>
              <w:noProof/>
              <w:sz w:val="22"/>
              <w:lang w:eastAsia="pt-BR"/>
            </w:rPr>
          </w:pPr>
          <w:hyperlink w:anchor="_Toc120046462" w:history="1">
            <w:r w:rsidRPr="00DA146C">
              <w:rPr>
                <w:rStyle w:val="Hyperlink"/>
                <w:b/>
                <w:noProof/>
              </w:rPr>
              <w:t>1.7.</w:t>
            </w:r>
            <w:r>
              <w:rPr>
                <w:rFonts w:asciiTheme="minorHAnsi" w:eastAsiaTheme="minorEastAsia" w:hAnsiTheme="minorHAnsi"/>
                <w:caps w:val="0"/>
                <w:noProof/>
                <w:sz w:val="22"/>
                <w:lang w:eastAsia="pt-BR"/>
              </w:rPr>
              <w:tab/>
            </w:r>
            <w:r w:rsidRPr="00DA146C">
              <w:rPr>
                <w:rStyle w:val="Hyperlink"/>
                <w:b/>
                <w:noProof/>
              </w:rPr>
              <w:t>Cronograma</w:t>
            </w:r>
            <w:r>
              <w:rPr>
                <w:noProof/>
                <w:webHidden/>
              </w:rPr>
              <w:tab/>
            </w:r>
            <w:r>
              <w:rPr>
                <w:noProof/>
                <w:webHidden/>
              </w:rPr>
              <w:fldChar w:fldCharType="begin"/>
            </w:r>
            <w:r>
              <w:rPr>
                <w:noProof/>
                <w:webHidden/>
              </w:rPr>
              <w:instrText xml:space="preserve"> PAGEREF _Toc120046462 \h </w:instrText>
            </w:r>
            <w:r>
              <w:rPr>
                <w:noProof/>
                <w:webHidden/>
              </w:rPr>
            </w:r>
            <w:r>
              <w:rPr>
                <w:noProof/>
                <w:webHidden/>
              </w:rPr>
              <w:fldChar w:fldCharType="separate"/>
            </w:r>
            <w:r>
              <w:rPr>
                <w:noProof/>
                <w:webHidden/>
              </w:rPr>
              <w:t>10</w:t>
            </w:r>
            <w:r>
              <w:rPr>
                <w:noProof/>
                <w:webHidden/>
              </w:rPr>
              <w:fldChar w:fldCharType="end"/>
            </w:r>
          </w:hyperlink>
        </w:p>
        <w:p w14:paraId="24E38416" w14:textId="3CA3A649" w:rsidR="000D695D" w:rsidRDefault="000D695D">
          <w:pPr>
            <w:pStyle w:val="Sumrio1"/>
            <w:tabs>
              <w:tab w:val="left" w:pos="482"/>
              <w:tab w:val="right" w:leader="dot" w:pos="9628"/>
            </w:tabs>
            <w:rPr>
              <w:rFonts w:asciiTheme="minorHAnsi" w:eastAsiaTheme="minorEastAsia" w:hAnsiTheme="minorHAnsi"/>
              <w:b w:val="0"/>
              <w:caps w:val="0"/>
              <w:noProof/>
              <w:sz w:val="22"/>
              <w:lang w:eastAsia="pt-BR"/>
            </w:rPr>
          </w:pPr>
          <w:hyperlink w:anchor="_Toc120046463" w:history="1">
            <w:r w:rsidRPr="00DA146C">
              <w:rPr>
                <w:rStyle w:val="Hyperlink"/>
                <w:noProof/>
              </w:rPr>
              <w:t>2.</w:t>
            </w:r>
            <w:r>
              <w:rPr>
                <w:rFonts w:asciiTheme="minorHAnsi" w:eastAsiaTheme="minorEastAsia" w:hAnsiTheme="minorHAnsi"/>
                <w:b w:val="0"/>
                <w:caps w:val="0"/>
                <w:noProof/>
                <w:sz w:val="22"/>
                <w:lang w:eastAsia="pt-BR"/>
              </w:rPr>
              <w:tab/>
            </w:r>
            <w:r w:rsidRPr="00DA146C">
              <w:rPr>
                <w:rStyle w:val="Hyperlink"/>
                <w:noProof/>
              </w:rPr>
              <w:t>Referências</w:t>
            </w:r>
            <w:r>
              <w:rPr>
                <w:noProof/>
                <w:webHidden/>
              </w:rPr>
              <w:tab/>
            </w:r>
            <w:r>
              <w:rPr>
                <w:noProof/>
                <w:webHidden/>
              </w:rPr>
              <w:fldChar w:fldCharType="begin"/>
            </w:r>
            <w:r>
              <w:rPr>
                <w:noProof/>
                <w:webHidden/>
              </w:rPr>
              <w:instrText xml:space="preserve"> PAGEREF _Toc120046463 \h </w:instrText>
            </w:r>
            <w:r>
              <w:rPr>
                <w:noProof/>
                <w:webHidden/>
              </w:rPr>
            </w:r>
            <w:r>
              <w:rPr>
                <w:noProof/>
                <w:webHidden/>
              </w:rPr>
              <w:fldChar w:fldCharType="separate"/>
            </w:r>
            <w:r>
              <w:rPr>
                <w:noProof/>
                <w:webHidden/>
              </w:rPr>
              <w:t>11</w:t>
            </w:r>
            <w:r>
              <w:rPr>
                <w:noProof/>
                <w:webHidden/>
              </w:rPr>
              <w:fldChar w:fldCharType="end"/>
            </w:r>
          </w:hyperlink>
        </w:p>
        <w:p w14:paraId="19D0ACEF" w14:textId="474EFB2F" w:rsidR="00302D54" w:rsidRDefault="00302D54">
          <w:r>
            <w:rPr>
              <w:b/>
              <w:bCs/>
            </w:rPr>
            <w:fldChar w:fldCharType="end"/>
          </w:r>
        </w:p>
      </w:sdtContent>
    </w:sdt>
    <w:p w14:paraId="758703BE" w14:textId="77777777" w:rsidR="005D7ED3" w:rsidRDefault="005D7ED3" w:rsidP="005D7ED3"/>
    <w:p w14:paraId="57A795B2" w14:textId="77777777" w:rsidR="00302D54" w:rsidRDefault="00302D54" w:rsidP="005D7ED3"/>
    <w:p w14:paraId="5326A94D" w14:textId="77777777" w:rsidR="005D7ED3" w:rsidRDefault="005D7ED3" w:rsidP="005D7ED3">
      <w:pPr>
        <w:sectPr w:rsidR="005D7ED3" w:rsidSect="000176E6">
          <w:headerReference w:type="default" r:id="rId9"/>
          <w:footerReference w:type="default" r:id="rId10"/>
          <w:pgSz w:w="11906" w:h="16838"/>
          <w:pgMar w:top="1701" w:right="1134" w:bottom="1134" w:left="1134" w:header="720" w:footer="720" w:gutter="0"/>
          <w:pgNumType w:start="0"/>
          <w:cols w:space="720"/>
          <w:docGrid w:linePitch="360"/>
        </w:sectPr>
      </w:pPr>
    </w:p>
    <w:p w14:paraId="2F7C2F2A" w14:textId="1CE9C7BA" w:rsidR="0035173E" w:rsidRDefault="00965C90" w:rsidP="00C63000">
      <w:pPr>
        <w:pStyle w:val="Ttulo1"/>
      </w:pPr>
      <w:bookmarkStart w:id="0" w:name="_Toc434956075"/>
      <w:bookmarkStart w:id="1" w:name="_Toc120046453"/>
      <w:r w:rsidRPr="00031D11">
        <w:lastRenderedPageBreak/>
        <w:t>Introdução</w:t>
      </w:r>
      <w:bookmarkEnd w:id="0"/>
      <w:bookmarkEnd w:id="1"/>
    </w:p>
    <w:p w14:paraId="019DAFD2" w14:textId="55BCDB35" w:rsidR="0035173E" w:rsidRPr="0035173E" w:rsidRDefault="0035173E" w:rsidP="0035173E">
      <w:r w:rsidRPr="0035173E">
        <w:t xml:space="preserve">Uma das mais </w:t>
      </w:r>
      <w:r w:rsidRPr="00D84259">
        <w:t>importantes</w:t>
      </w:r>
      <w:r w:rsidRPr="0035173E">
        <w:t xml:space="preserve"> áreas da atualidade no mercado brasileiro tem sido a agropecuária, que segundo Brugnaro e Bacha (2009) vem mostrando constante crescimento na participação dentro do PIB (Produto Interno Bruto) do Brasil principalmente a partir da década de 90, onde em 2004 houve um aumento de 65,5% em relação a 1993</w:t>
      </w:r>
      <w:r w:rsidR="00D84259">
        <w:t>.</w:t>
      </w:r>
      <w:r w:rsidRPr="0035173E">
        <w:t xml:space="preserve"> </w:t>
      </w:r>
      <w:r w:rsidR="00D84259">
        <w:t>N</w:t>
      </w:r>
      <w:r w:rsidRPr="0035173E">
        <w:t>o ano de 2021 o setor alcançou incríveis 27,4% de todo o PIB brasileiro conforme dados mostrados pelo Centro de Estudos Avançados em Economia Aplicada (2014), os números que a agropecuária tem alcançado são expressivamente altos, hoje podendo até ser considerada a área com maior potencial para crescer no cenário do país</w:t>
      </w:r>
      <w:r w:rsidR="009517F2">
        <w:t>.</w:t>
      </w:r>
      <w:r w:rsidRPr="0035173E">
        <w:t xml:space="preserve"> </w:t>
      </w:r>
      <w:r w:rsidR="009517F2">
        <w:t>E</w:t>
      </w:r>
      <w:r w:rsidRPr="0035173E">
        <w:t xml:space="preserve">ssa evolução exponencial se deu principalmente a três fatores: </w:t>
      </w:r>
      <w:r w:rsidRPr="0035173E">
        <w:rPr>
          <w:lang w:val="x-none"/>
        </w:rPr>
        <w:t>aumento da produtividade na agropecuária, aumento da relação de preços agrícolas/ preços industriais e aumento da relação de preços recebidos/ preços pagos pela agropecuária.</w:t>
      </w:r>
    </w:p>
    <w:p w14:paraId="196EB15B" w14:textId="755D479C" w:rsidR="0035173E" w:rsidRPr="0035173E" w:rsidRDefault="0035173E" w:rsidP="0035173E">
      <w:r w:rsidRPr="0035173E">
        <w:t>Outro setor também muito promissor, mais especificamente relacionado a pecuária, é a indústria leiteira que tem mostrado grande potencial de modernização e incremento de sua produção, com médias de acréscimo de 1,1 bilhão de litros de leite ao ano para a produtividade como cita Vilela e Resende (2014). Mas apesar de toda a modernização que acompanha os avanços dessa área, quando tratamos da informatização e tecnologia ainda há pontos pouco explorados</w:t>
      </w:r>
      <w:r w:rsidR="009517F2">
        <w:t xml:space="preserve"> e</w:t>
      </w:r>
      <w:r w:rsidRPr="0035173E">
        <w:t xml:space="preserve"> existem ideias muito interessantes que necessitam de uma maior atenção. </w:t>
      </w:r>
    </w:p>
    <w:p w14:paraId="4696AE06" w14:textId="6788180A" w:rsidR="0035173E" w:rsidRPr="0035173E" w:rsidRDefault="0035173E" w:rsidP="0035173E">
      <w:r w:rsidRPr="0035173E">
        <w:t xml:space="preserve">De acordo com Magalhães (2019), a digitalização vem se tornando assunto de destaque no setor leiteiro, ela também coloca como principal intenção da tecnologia na produção do leite a coleta de dados precisa, rápida e ágil. Existe hoje uma certa variedade de sistemas gerenciadores para retiros de leite que de certa forma atingem essas expectativas, eles abrangem a parte financeira, acompanham os ciclos do animal na questão reprodutiva, trazem gráficos com médias de produção, etc. Grandes fazendas já contam com sistemas que exercem um bom controle gerencial sobre suas propriedades. Como exemplo, pode-se citar o software Semper Leite (2022) que possui uma boa avaliação no mercado do leite, ele apresenta funções que vão desde </w:t>
      </w:r>
      <w:r w:rsidR="009517F2">
        <w:t xml:space="preserve">como </w:t>
      </w:r>
      <w:r w:rsidRPr="0035173E">
        <w:t xml:space="preserve">organizar melhor o seu trabalho, estabelecer rotinas, saber quais animais manejar e quais manejos devem ser realizados, até indicadores mais estratégicos que dão um retrato do desempenho macro da atividade, embasando o planejamento de médio e longo prazo. Outro bom exemplo de software é o </w:t>
      </w:r>
      <w:r w:rsidRPr="0035173E">
        <w:lastRenderedPageBreak/>
        <w:t xml:space="preserve">SmartMilk (2022) que também é um dos mais bem-conceituados na área e que traz uma gama de funções muito parecidas com a de seu concorrente, com até algumas funcionalidades a mais como integração com sistemas de ordenhadeira e um aplicativo mobile bem completo. </w:t>
      </w:r>
    </w:p>
    <w:p w14:paraId="1D9F09D7" w14:textId="117B36B3" w:rsidR="0035173E" w:rsidRPr="0035173E" w:rsidRDefault="0035173E" w:rsidP="0035173E">
      <w:r w:rsidRPr="0035173E">
        <w:t xml:space="preserve">Apesar desses softwares trazerem ótimas soluções e ajudarem no processo dos retiros, ainda existe a falta de algumas funcionalidades muito úteis, </w:t>
      </w:r>
      <w:r w:rsidR="009517F2">
        <w:t>que</w:t>
      </w:r>
      <w:r w:rsidRPr="0035173E">
        <w:t xml:space="preserve"> poderiam trazer um diferencial maior para o produtor</w:t>
      </w:r>
      <w:r w:rsidR="009517F2">
        <w:t>.</w:t>
      </w:r>
      <w:r w:rsidRPr="0035173E">
        <w:t xml:space="preserve"> </w:t>
      </w:r>
      <w:r w:rsidR="009517F2">
        <w:t>U</w:t>
      </w:r>
      <w:r w:rsidRPr="0035173E">
        <w:t xml:space="preserve">m bom exemplo de ação que não é fornecida pelos softwares Semper Leite (2022) e SmartMilk (2022) e que seria muito útil aos criadores de gado leiteiro é a supervisão do movimento do animal, com esse dado é possível tomar decisões mais rápidas e eficientes, esse monitoramento pode revelar informações de que o bovino entrou no cio possibilitando a inseminação no momento exato, ou até indicar que o mesmo está adoentado, assim o tratamento será iniciado o mais cedo possível podendo salvar a vida do animal. </w:t>
      </w:r>
    </w:p>
    <w:p w14:paraId="79493D3E" w14:textId="61D55BB3" w:rsidR="0035173E" w:rsidRPr="0035173E" w:rsidRDefault="0035173E" w:rsidP="0035173E">
      <w:r w:rsidRPr="0035173E">
        <w:t xml:space="preserve">Outro ponto que deixa a desejar nesses softwares é a interface que é pouco amigável e intuitiva, várias vezes apresenta </w:t>
      </w:r>
      <w:r w:rsidR="009517F2">
        <w:t>problemas</w:t>
      </w:r>
      <w:r w:rsidRPr="0035173E">
        <w:t xml:space="preserve"> visuais, telas organizadas de forma confusa, tudo isso pode contribuir para uma experiência insatisfatória de um usuário menos capacitado. Conforme cita Machado e Nantes (2011), esse problema da</w:t>
      </w:r>
      <w:r w:rsidRPr="0035173E">
        <w:rPr>
          <w:lang w:val="x-none"/>
        </w:rPr>
        <w:t xml:space="preserve"> questão </w:t>
      </w:r>
      <w:r w:rsidRPr="0035173E">
        <w:t xml:space="preserve">de falta de entendimento </w:t>
      </w:r>
      <w:r w:rsidRPr="0035173E">
        <w:rPr>
          <w:lang w:val="x-none"/>
        </w:rPr>
        <w:t xml:space="preserve">e de suporte técnico, </w:t>
      </w:r>
      <w:r w:rsidRPr="0035173E">
        <w:t xml:space="preserve">poderá tornar inviável um uso eficiente e produtivo das tecnologias de TI, o que acabará acarretando na resistência para adesão do produtor à tecnologia. </w:t>
      </w:r>
    </w:p>
    <w:p w14:paraId="16C268A7" w14:textId="034D058F" w:rsidR="0035173E" w:rsidRDefault="0035173E" w:rsidP="0035173E">
      <w:r w:rsidRPr="0035173E">
        <w:t>O trabalho está estruturado da seguinte maneira:</w:t>
      </w:r>
      <w:r w:rsidR="00BE54D9">
        <w:t xml:space="preserve"> Começando pelo capítulo 1, será introduzido e contextualizado a ideia inicial do trabalho.</w:t>
      </w:r>
      <w:r w:rsidRPr="0035173E">
        <w:t xml:space="preserve"> </w:t>
      </w:r>
      <w:r w:rsidR="00BE54D9">
        <w:t xml:space="preserve">O capítulo </w:t>
      </w:r>
      <w:r w:rsidRPr="0035173E">
        <w:t>2 mostrará a</w:t>
      </w:r>
      <w:r w:rsidR="00BE54D9">
        <w:t xml:space="preserve">s tecnologias utilizados para o desenvolvimento do projeto. No capítulo 3 será apresentada a análise e documentação do sistema. </w:t>
      </w:r>
      <w:r w:rsidRPr="0035173E">
        <w:t xml:space="preserve">Passando para </w:t>
      </w:r>
      <w:r w:rsidR="00BE54D9">
        <w:t>o</w:t>
      </w:r>
      <w:r w:rsidRPr="0035173E">
        <w:t xml:space="preserve"> </w:t>
      </w:r>
      <w:r w:rsidR="00BE54D9">
        <w:t>capítulo</w:t>
      </w:r>
      <w:r w:rsidRPr="0035173E">
        <w:t xml:space="preserve"> </w:t>
      </w:r>
      <w:r w:rsidR="00BE54D9">
        <w:t>4</w:t>
      </w:r>
      <w:r w:rsidRPr="0035173E">
        <w:t xml:space="preserve">, aqui é onde será mostrada a implementação das funcionalidades da aplicação, ligação com </w:t>
      </w:r>
      <w:r w:rsidRPr="0035173E">
        <w:rPr>
          <w:i/>
        </w:rPr>
        <w:t>mobile</w:t>
      </w:r>
      <w:r w:rsidRPr="0035173E">
        <w:t>, banco de dados e outras. Chegando n</w:t>
      </w:r>
      <w:r w:rsidR="00BE54D9">
        <w:t>o</w:t>
      </w:r>
      <w:r w:rsidRPr="0035173E">
        <w:t xml:space="preserve"> </w:t>
      </w:r>
      <w:r w:rsidR="00BE54D9">
        <w:t>capítulo</w:t>
      </w:r>
      <w:r w:rsidRPr="0035173E">
        <w:t xml:space="preserve"> </w:t>
      </w:r>
      <w:r w:rsidR="00BE54D9">
        <w:t>5</w:t>
      </w:r>
      <w:r w:rsidRPr="0035173E">
        <w:t xml:space="preserve">, será mostrado a integração com os dispositivos de localização e rastreamento. No final </w:t>
      </w:r>
      <w:r w:rsidR="00BE54D9">
        <w:t>o</w:t>
      </w:r>
      <w:r w:rsidRPr="0035173E">
        <w:t xml:space="preserve"> </w:t>
      </w:r>
      <w:r w:rsidR="00BE54D9">
        <w:t>capítulo</w:t>
      </w:r>
      <w:r w:rsidRPr="0035173E">
        <w:t xml:space="preserve"> </w:t>
      </w:r>
      <w:r w:rsidR="00BE54D9">
        <w:t>6</w:t>
      </w:r>
      <w:r w:rsidRPr="0035173E">
        <w:t xml:space="preserve"> apresenta as conclusões obtidas e </w:t>
      </w:r>
      <w:r w:rsidR="00BE54D9">
        <w:t xml:space="preserve">possibilidade de </w:t>
      </w:r>
      <w:r w:rsidRPr="0035173E">
        <w:t>trabalhos futuros direcionando para outras abordagens.</w:t>
      </w:r>
      <w:r w:rsidR="00D838C9">
        <w:t xml:space="preserve"> </w:t>
      </w:r>
    </w:p>
    <w:p w14:paraId="4145A681" w14:textId="3A978F46" w:rsidR="00C21377" w:rsidRDefault="00C21377" w:rsidP="0035173E"/>
    <w:p w14:paraId="636043AC" w14:textId="77777777" w:rsidR="00C21377" w:rsidRDefault="00C21377" w:rsidP="0035173E"/>
    <w:p w14:paraId="64C0B8D9" w14:textId="048546DD" w:rsidR="00A92133" w:rsidRPr="00A92133" w:rsidRDefault="00A92133" w:rsidP="00A92133">
      <w:pPr>
        <w:pStyle w:val="Ttulo2"/>
        <w:rPr>
          <w:b/>
          <w:sz w:val="28"/>
        </w:rPr>
      </w:pPr>
      <w:bookmarkStart w:id="2" w:name="_Toc120046454"/>
      <w:r w:rsidRPr="00A92133">
        <w:rPr>
          <w:b/>
          <w:sz w:val="28"/>
        </w:rPr>
        <w:lastRenderedPageBreak/>
        <w:t>OBJETIVOS</w:t>
      </w:r>
      <w:bookmarkEnd w:id="2"/>
      <w:r w:rsidRPr="00A92133">
        <w:rPr>
          <w:b/>
          <w:sz w:val="28"/>
        </w:rPr>
        <w:t xml:space="preserve"> </w:t>
      </w:r>
    </w:p>
    <w:p w14:paraId="0FAF929B" w14:textId="5702F873" w:rsidR="00A92133" w:rsidRDefault="00A92133" w:rsidP="00A92133">
      <w:r w:rsidRPr="0035173E">
        <w:t>Considerando esse contexto de necessidade de modernização, este trabalho tem como objetivo construir um sistema para gerenciamento de um retiro de leite e do gado leiteiro. A aplicação conterá controle financeiro do retiro, a  possibilidade de registrar período de cio, informações de vacinação e outras relacionad</w:t>
      </w:r>
      <w:r w:rsidR="009517F2">
        <w:t>a</w:t>
      </w:r>
      <w:r w:rsidRPr="0035173E">
        <w:t xml:space="preserve">s a medicação, além de dados referentes a cada bovino, ou seja, aquilo que é mais simples e comum ao sistema gerenciador, e como funcionalidade especial, trazer o monitoramento da movimentação do animal através de sensores de localização, para obter uma coleta de informações comportamentais do gado, visando ser proativo na tomada de decisões importantes. </w:t>
      </w:r>
    </w:p>
    <w:p w14:paraId="475C269D" w14:textId="5F3831CC" w:rsidR="00A92133" w:rsidRDefault="00A92133" w:rsidP="00A92133">
      <w:r w:rsidRPr="0035173E">
        <w:t>Também é pretendido realizar uma integração a dispositivos móveis para possibilitar a portabilidade ao usuário, tudo isso com uma interface simples e intuitiva ao produtor, permitindo que mesmo o indivíduo menos familiar com o mundo digital, possa fazer bom proveito das funções do sistema sem maiores dificuldades.</w:t>
      </w:r>
    </w:p>
    <w:p w14:paraId="37B2B797" w14:textId="77777777" w:rsidR="003D0B8C" w:rsidRPr="003D0B8C" w:rsidRDefault="003D0B8C" w:rsidP="003D0B8C">
      <w:pPr>
        <w:pStyle w:val="PargrafodaLista"/>
        <w:keepNext/>
        <w:keepLines/>
        <w:numPr>
          <w:ilvl w:val="0"/>
          <w:numId w:val="12"/>
        </w:numPr>
        <w:spacing w:before="0" w:after="960" w:line="240" w:lineRule="auto"/>
        <w:contextualSpacing w:val="0"/>
        <w:outlineLvl w:val="0"/>
        <w:rPr>
          <w:rFonts w:eastAsiaTheme="majorEastAsia" w:cstheme="majorBidi"/>
          <w:b/>
          <w:caps/>
          <w:vanish/>
          <w:sz w:val="28"/>
          <w:szCs w:val="32"/>
        </w:rPr>
      </w:pPr>
      <w:bookmarkStart w:id="3" w:name="_Toc117963731"/>
      <w:bookmarkStart w:id="4" w:name="_Toc117971456"/>
      <w:bookmarkStart w:id="5" w:name="_Toc118401040"/>
      <w:bookmarkStart w:id="6" w:name="_Toc118402359"/>
      <w:bookmarkStart w:id="7" w:name="_Toc120046455"/>
      <w:bookmarkEnd w:id="3"/>
      <w:bookmarkEnd w:id="4"/>
      <w:bookmarkEnd w:id="5"/>
      <w:bookmarkEnd w:id="6"/>
      <w:bookmarkEnd w:id="7"/>
    </w:p>
    <w:p w14:paraId="227191FB" w14:textId="77777777" w:rsidR="003D0B8C" w:rsidRPr="003D0B8C" w:rsidRDefault="003D0B8C" w:rsidP="003D0B8C">
      <w:pPr>
        <w:pStyle w:val="PargrafodaLista"/>
        <w:keepNext/>
        <w:keepLines/>
        <w:numPr>
          <w:ilvl w:val="1"/>
          <w:numId w:val="12"/>
        </w:numPr>
        <w:spacing w:before="480" w:after="480" w:line="240" w:lineRule="auto"/>
        <w:contextualSpacing w:val="0"/>
        <w:outlineLvl w:val="1"/>
        <w:rPr>
          <w:rFonts w:eastAsiaTheme="majorEastAsia" w:cstheme="majorBidi"/>
          <w:caps/>
          <w:vanish/>
          <w:sz w:val="26"/>
          <w:szCs w:val="26"/>
        </w:rPr>
      </w:pPr>
      <w:bookmarkStart w:id="8" w:name="_Toc117963732"/>
      <w:bookmarkStart w:id="9" w:name="_Toc117971457"/>
      <w:bookmarkStart w:id="10" w:name="_Toc118401041"/>
      <w:bookmarkStart w:id="11" w:name="_Toc118402360"/>
      <w:bookmarkStart w:id="12" w:name="_Toc120046456"/>
      <w:bookmarkEnd w:id="8"/>
      <w:bookmarkEnd w:id="9"/>
      <w:bookmarkEnd w:id="10"/>
      <w:bookmarkEnd w:id="11"/>
      <w:bookmarkEnd w:id="12"/>
    </w:p>
    <w:p w14:paraId="7CCA0770" w14:textId="1981DDCC" w:rsidR="003D0B8C" w:rsidRPr="003D0B8C" w:rsidRDefault="003D0B8C" w:rsidP="003D0B8C">
      <w:pPr>
        <w:pStyle w:val="Ttulo2"/>
        <w:numPr>
          <w:ilvl w:val="1"/>
          <w:numId w:val="12"/>
        </w:numPr>
        <w:rPr>
          <w:b/>
          <w:sz w:val="28"/>
        </w:rPr>
      </w:pPr>
      <w:bookmarkStart w:id="13" w:name="_Toc120046457"/>
      <w:r>
        <w:rPr>
          <w:b/>
          <w:sz w:val="28"/>
        </w:rPr>
        <w:t>Justificativa</w:t>
      </w:r>
      <w:bookmarkEnd w:id="13"/>
    </w:p>
    <w:p w14:paraId="29B02B11" w14:textId="6D8E7D4A" w:rsidR="00AD4CDB" w:rsidRDefault="00AD4CDB" w:rsidP="003D0B8C">
      <w:r>
        <w:t xml:space="preserve">Ao presenciar </w:t>
      </w:r>
      <w:r w:rsidR="00856CB0">
        <w:t>a crescente demanda pela tecnologia no setor agropecuário, é observado que ainda existem poucos softwares disponíveis para o público,</w:t>
      </w:r>
      <w:r>
        <w:t xml:space="preserve"> assim este trabalho poderá contribuir, mesmo que pouco, com inovação e produtividade para essa área abrangente.</w:t>
      </w:r>
    </w:p>
    <w:p w14:paraId="3BB4A0FD" w14:textId="732A1BB1" w:rsidR="003D0B8C" w:rsidRDefault="00856CB0" w:rsidP="003D0B8C">
      <w:r>
        <w:t xml:space="preserve"> </w:t>
      </w:r>
      <w:r w:rsidR="00AD4CDB">
        <w:t>T</w:t>
      </w:r>
      <w:r>
        <w:t>ambém é visto que uma grande quantidade das ferramentas encontradas, não são de fácil acessibilidade e na maioria das vezes suas func</w:t>
      </w:r>
      <w:r w:rsidR="00AD4CDB">
        <w:t>ionalidades se mostram confusas e a maneira como são organizados visualmente é particularmente contra intuitiva</w:t>
      </w:r>
      <w:r w:rsidR="007F7427">
        <w:t>, o que muitas vezes afasta pessoas que não conhecem a tecnologia tão a fundo</w:t>
      </w:r>
      <w:r w:rsidR="00AD4CDB">
        <w:t>. Dessa forma o software apresentado irá atrair indivíduos pouco familiarizados com a tecnologia</w:t>
      </w:r>
      <w:r w:rsidR="007F7427">
        <w:t>, já que uma das propostas do mesmo é trazer uma interface a mais intuitiva e facilitada possível, o que pode ajudar de certa forma na inclusão digital desse setor.</w:t>
      </w:r>
    </w:p>
    <w:p w14:paraId="31031C8C" w14:textId="6D13BCD2" w:rsidR="00C21377" w:rsidRDefault="007F7427" w:rsidP="003D0B8C">
      <w:r>
        <w:t>Outro ponto interessante trazido por essa proposta de ferramenta, é a inclusão de rastreadores GPS, o que é raramente visto sendo usado por pequenos produtores, o monitoramento da movimentação de um animal, pode ser em diversos casos crucial para a tomada de decisão.</w:t>
      </w:r>
    </w:p>
    <w:p w14:paraId="6BEF67EA" w14:textId="56A729B6" w:rsidR="003D0B8C" w:rsidRPr="003D0B8C" w:rsidRDefault="003D0B8C" w:rsidP="003D0B8C">
      <w:pPr>
        <w:pStyle w:val="Ttulo2"/>
        <w:numPr>
          <w:ilvl w:val="1"/>
          <w:numId w:val="12"/>
        </w:numPr>
        <w:rPr>
          <w:b/>
          <w:sz w:val="28"/>
        </w:rPr>
      </w:pPr>
      <w:bookmarkStart w:id="14" w:name="_Toc120046458"/>
      <w:r w:rsidRPr="003D0B8C">
        <w:rPr>
          <w:b/>
          <w:sz w:val="28"/>
        </w:rPr>
        <w:lastRenderedPageBreak/>
        <w:t>motivação</w:t>
      </w:r>
      <w:bookmarkEnd w:id="14"/>
    </w:p>
    <w:p w14:paraId="70BB8756" w14:textId="58B2D6D2" w:rsidR="003D0B8C" w:rsidRDefault="007F7427" w:rsidP="003D0B8C">
      <w:r>
        <w:t xml:space="preserve">O que motivou principalmente a criação desse projeto foi </w:t>
      </w:r>
      <w:r w:rsidR="00C21377">
        <w:t>o interesse em poder utilizar esse software no retiro da minha família, a forma como estão organizados e armazenados os materiais referentes ao gado, produções, etc., é completamente ultrapassada e pouco eficiente, todos os dados estão contidos em folhas e cadernos, o que torna complicado todo o processo de armazenagem e busca de dados. A intenção é através desse software reverter esses problemas e poder tornar todo esse trabalho muito mais fácil.</w:t>
      </w:r>
    </w:p>
    <w:p w14:paraId="5FE80C15" w14:textId="3488E015" w:rsidR="00C21377" w:rsidRDefault="001E3F92" w:rsidP="003D0B8C">
      <w:r>
        <w:t>Além disso, existe a motivação de trazer uma ferramenta que seja de fácil usabilidade e aprendizado para qualquer usuário, visando ajudar em suma aqueles que tem mais dificuldade de entender o mundo digital.</w:t>
      </w:r>
    </w:p>
    <w:p w14:paraId="5881E445" w14:textId="53F366E4" w:rsidR="001E3F92" w:rsidRDefault="001E3F92" w:rsidP="003D0B8C">
      <w:r>
        <w:t>Por último, também será de grande valor poder aprender e desenvolver novas habilidades com tecnologias e desenvolvimento de aplicações, o que contribui diretamente para o meu crescimento como profissional.</w:t>
      </w:r>
    </w:p>
    <w:p w14:paraId="3BBF2CD1" w14:textId="77777777" w:rsidR="003B0FF6" w:rsidRDefault="003B0FF6" w:rsidP="003D0B8C"/>
    <w:p w14:paraId="4B78CE30" w14:textId="2F6FB4E2" w:rsidR="003D0B8C" w:rsidRPr="003D0B8C" w:rsidRDefault="003D0B8C" w:rsidP="003D0B8C">
      <w:pPr>
        <w:pStyle w:val="Ttulo2"/>
        <w:numPr>
          <w:ilvl w:val="1"/>
          <w:numId w:val="12"/>
        </w:numPr>
        <w:rPr>
          <w:b/>
          <w:sz w:val="28"/>
        </w:rPr>
      </w:pPr>
      <w:bookmarkStart w:id="15" w:name="_Toc120046459"/>
      <w:r w:rsidRPr="003D0B8C">
        <w:rPr>
          <w:b/>
          <w:sz w:val="28"/>
        </w:rPr>
        <w:t>perspectiva de contribuição</w:t>
      </w:r>
      <w:bookmarkEnd w:id="15"/>
    </w:p>
    <w:p w14:paraId="0D30C6A5" w14:textId="08E24752" w:rsidR="003D0B8C" w:rsidRDefault="005477B6" w:rsidP="003D0B8C">
      <w:r>
        <w:t>A partir desse projeto, é esperado poder trazer uma proposta de sistema ágil e acessível, com uma interface limpa e que se mostra simples aos usuários.</w:t>
      </w:r>
    </w:p>
    <w:p w14:paraId="6BD6C9E9" w14:textId="1E24AE43" w:rsidR="005477B6" w:rsidRDefault="005477B6" w:rsidP="003D0B8C">
      <w:r>
        <w:t>Os retiros que adotarem essa ferramenta poderão se beneficiar de um melhor controle e acesso aos dados, o que pode ajudar em situações onde essas informações são importantes, e proporcionar o dinamismo de algumas ações.</w:t>
      </w:r>
    </w:p>
    <w:p w14:paraId="003DF804" w14:textId="1E39F83A" w:rsidR="005477B6" w:rsidRDefault="005477B6" w:rsidP="003D0B8C">
      <w:r>
        <w:t>Em alguns casos poderá também ser útil para o campo de estudo de desenvolvimento de aplicações nessa área.</w:t>
      </w:r>
    </w:p>
    <w:p w14:paraId="09DB3C79" w14:textId="351ACF5C" w:rsidR="003D0B8C" w:rsidRDefault="003D0B8C" w:rsidP="00A92133"/>
    <w:p w14:paraId="6091DB5B" w14:textId="77777777" w:rsidR="003B0FF6" w:rsidRPr="0035173E" w:rsidRDefault="003B0FF6" w:rsidP="00A92133"/>
    <w:p w14:paraId="4AB97F4A" w14:textId="7B7F1E49" w:rsidR="003D0B8C" w:rsidRPr="003D0B8C" w:rsidRDefault="003D0B8C" w:rsidP="003D0B8C">
      <w:pPr>
        <w:pStyle w:val="Ttulo2"/>
        <w:numPr>
          <w:ilvl w:val="1"/>
          <w:numId w:val="12"/>
        </w:numPr>
        <w:rPr>
          <w:b/>
          <w:sz w:val="28"/>
        </w:rPr>
      </w:pPr>
      <w:bookmarkStart w:id="16" w:name="_Toc120046460"/>
      <w:r w:rsidRPr="003D0B8C">
        <w:rPr>
          <w:b/>
          <w:sz w:val="28"/>
        </w:rPr>
        <w:lastRenderedPageBreak/>
        <w:t>metodologia</w:t>
      </w:r>
      <w:bookmarkEnd w:id="16"/>
    </w:p>
    <w:p w14:paraId="53A98E96" w14:textId="4151A84E" w:rsidR="007A2D56" w:rsidRDefault="005477B6" w:rsidP="003D0B8C">
      <w:r>
        <w:t xml:space="preserve">Primeiramente serão feitas pesquisas buscando entender a fundo a estrutura do retiro, serão </w:t>
      </w:r>
      <w:r w:rsidR="007A2D56">
        <w:t>proporcionad</w:t>
      </w:r>
      <w:r w:rsidR="009517F2">
        <w:t>a</w:t>
      </w:r>
      <w:r w:rsidR="007A2D56">
        <w:t>s</w:t>
      </w:r>
      <w:r>
        <w:t xml:space="preserve"> </w:t>
      </w:r>
      <w:r w:rsidR="009517F2">
        <w:t>reuniões com o público alvo</w:t>
      </w:r>
      <w:r>
        <w:t xml:space="preserve"> </w:t>
      </w:r>
      <w:r w:rsidR="007A2D56">
        <w:t>e estudos para identificar qual é o processo realizado nesse negócio, a partir dessa pesquisa conduzida serão levantados requisitos do sistema.</w:t>
      </w:r>
    </w:p>
    <w:p w14:paraId="61AB7D50" w14:textId="6E0F469B" w:rsidR="003D0B8C" w:rsidRDefault="007A2D56" w:rsidP="003D0B8C">
      <w:r>
        <w:t>Após a primeira parte, será feita a análise desse software utilizando os requisitos levantados, procederá a criação de mapa mental</w:t>
      </w:r>
      <w:r w:rsidR="00C37523">
        <w:t xml:space="preserve"> através da ferramenta FreeMind</w:t>
      </w:r>
      <w:r w:rsidR="00EA110F">
        <w:rPr>
          <w:rStyle w:val="Refdenotaderodap"/>
        </w:rPr>
        <w:footnoteReference w:id="1"/>
      </w:r>
      <w:r>
        <w:t>, diagramas de casos de uso, diagramas de atividades</w:t>
      </w:r>
      <w:r w:rsidR="00C37523">
        <w:t xml:space="preserve"> e</w:t>
      </w:r>
      <w:r>
        <w:t xml:space="preserve"> diagramas de classes</w:t>
      </w:r>
      <w:r w:rsidR="00C37523">
        <w:t xml:space="preserve"> utilizando UML com o software Astah Community</w:t>
      </w:r>
      <w:r w:rsidR="00EA110F">
        <w:rPr>
          <w:rStyle w:val="Refdenotaderodap"/>
        </w:rPr>
        <w:footnoteReference w:id="2"/>
      </w:r>
      <w:r w:rsidR="00C37523">
        <w:t>. Quanto ao desenvolvimento do software, a linguagem utilizada será</w:t>
      </w:r>
      <w:r w:rsidR="00262116">
        <w:t xml:space="preserve"> Java</w:t>
      </w:r>
      <w:r w:rsidR="00EA110F">
        <w:rPr>
          <w:rStyle w:val="Refdenotaderodap"/>
        </w:rPr>
        <w:footnoteReference w:id="3"/>
      </w:r>
      <w:r w:rsidR="00262116">
        <w:t xml:space="preserve"> em conjunto com o framework Spring Boot</w:t>
      </w:r>
      <w:r w:rsidR="00EA110F">
        <w:rPr>
          <w:rStyle w:val="Refdenotaderodap"/>
        </w:rPr>
        <w:footnoteReference w:id="4"/>
      </w:r>
      <w:r w:rsidR="00262116">
        <w:t>, o banco de dados da aplicação será</w:t>
      </w:r>
      <w:r w:rsidR="00EA110F">
        <w:t xml:space="preserve"> construído em</w:t>
      </w:r>
      <w:r w:rsidR="00262116">
        <w:t xml:space="preserve"> MySQL</w:t>
      </w:r>
      <w:r w:rsidR="00EA110F">
        <w:rPr>
          <w:rStyle w:val="Refdenotaderodap"/>
        </w:rPr>
        <w:footnoteReference w:id="5"/>
      </w:r>
      <w:r w:rsidR="00EA110F">
        <w:t>, acompanhado do framework</w:t>
      </w:r>
      <w:r w:rsidR="00262116">
        <w:t xml:space="preserve"> Hibernate</w:t>
      </w:r>
      <w:r w:rsidR="00EA110F">
        <w:rPr>
          <w:rStyle w:val="Refdenotaderodap"/>
        </w:rPr>
        <w:footnoteReference w:id="6"/>
      </w:r>
      <w:r w:rsidR="00262116">
        <w:t xml:space="preserve"> </w:t>
      </w:r>
      <w:r w:rsidR="001F153A">
        <w:t>que é responsável pelo mapeamento objeto-relacional (ORM), o ambiente de desenvolvimento onde será produzido o software é a IDE Eclipse</w:t>
      </w:r>
      <w:r w:rsidR="00EA110F">
        <w:rPr>
          <w:rStyle w:val="Refdenotaderodap"/>
        </w:rPr>
        <w:footnoteReference w:id="7"/>
      </w:r>
      <w:r w:rsidR="003B0FF6">
        <w:t>.</w:t>
      </w:r>
    </w:p>
    <w:p w14:paraId="5B14A85C" w14:textId="77777777" w:rsidR="00A91BA8" w:rsidRDefault="00A91BA8" w:rsidP="003D0B8C"/>
    <w:p w14:paraId="05A89ED3" w14:textId="77777777" w:rsidR="00A91BA8" w:rsidRDefault="00A91BA8" w:rsidP="00A91BA8">
      <w:pPr>
        <w:rPr>
          <w:rFonts w:cs="Arial"/>
          <w:b/>
          <w:szCs w:val="24"/>
        </w:rPr>
      </w:pPr>
    </w:p>
    <w:p w14:paraId="5BE9381C" w14:textId="77777777" w:rsidR="00A91BA8" w:rsidRDefault="00A91BA8" w:rsidP="00A91BA8">
      <w:pPr>
        <w:rPr>
          <w:rFonts w:cs="Arial"/>
          <w:b/>
          <w:szCs w:val="24"/>
        </w:rPr>
      </w:pPr>
    </w:p>
    <w:p w14:paraId="1C0DAFA3" w14:textId="77777777" w:rsidR="00A91BA8" w:rsidRDefault="00A91BA8" w:rsidP="00A91BA8">
      <w:pPr>
        <w:rPr>
          <w:rFonts w:cs="Arial"/>
          <w:b/>
          <w:szCs w:val="24"/>
        </w:rPr>
      </w:pPr>
    </w:p>
    <w:p w14:paraId="31182824" w14:textId="77777777" w:rsidR="00A91BA8" w:rsidRDefault="00A91BA8" w:rsidP="00A91BA8">
      <w:pPr>
        <w:rPr>
          <w:rFonts w:cs="Arial"/>
          <w:b/>
          <w:szCs w:val="24"/>
        </w:rPr>
      </w:pPr>
    </w:p>
    <w:p w14:paraId="5C4DDC07" w14:textId="77777777" w:rsidR="00A91BA8" w:rsidRDefault="00A91BA8" w:rsidP="00A91BA8">
      <w:pPr>
        <w:rPr>
          <w:rFonts w:cs="Arial"/>
          <w:b/>
          <w:szCs w:val="24"/>
        </w:rPr>
      </w:pPr>
    </w:p>
    <w:p w14:paraId="1BF01C34" w14:textId="77777777" w:rsidR="00A91BA8" w:rsidRDefault="00A91BA8" w:rsidP="00A91BA8">
      <w:pPr>
        <w:rPr>
          <w:rFonts w:cs="Arial"/>
          <w:b/>
          <w:szCs w:val="24"/>
        </w:rPr>
      </w:pPr>
    </w:p>
    <w:p w14:paraId="13CBF153" w14:textId="77777777" w:rsidR="00A91BA8" w:rsidRDefault="00A91BA8" w:rsidP="00A91BA8">
      <w:pPr>
        <w:rPr>
          <w:rFonts w:cs="Arial"/>
          <w:b/>
          <w:szCs w:val="24"/>
        </w:rPr>
      </w:pPr>
    </w:p>
    <w:p w14:paraId="1AC7D3AE" w14:textId="77777777" w:rsidR="00A91BA8" w:rsidRDefault="00A91BA8" w:rsidP="00A91BA8">
      <w:pPr>
        <w:rPr>
          <w:rFonts w:cs="Arial"/>
          <w:b/>
          <w:szCs w:val="24"/>
        </w:rPr>
      </w:pPr>
    </w:p>
    <w:p w14:paraId="340D8D75" w14:textId="77777777" w:rsidR="00A91BA8" w:rsidRDefault="00A91BA8" w:rsidP="00A91BA8">
      <w:pPr>
        <w:rPr>
          <w:rFonts w:cs="Arial"/>
          <w:b/>
          <w:szCs w:val="24"/>
        </w:rPr>
      </w:pPr>
    </w:p>
    <w:p w14:paraId="6CC9A088" w14:textId="77777777" w:rsidR="00A91BA8" w:rsidRDefault="00A91BA8" w:rsidP="00A91BA8">
      <w:pPr>
        <w:rPr>
          <w:rFonts w:cs="Arial"/>
          <w:b/>
          <w:szCs w:val="24"/>
        </w:rPr>
      </w:pPr>
    </w:p>
    <w:p w14:paraId="4F33D214" w14:textId="04320C16" w:rsidR="00A91BA8" w:rsidRPr="00A13C13" w:rsidRDefault="00A13C13" w:rsidP="00A13C13">
      <w:pPr>
        <w:pStyle w:val="Ttulo2"/>
        <w:numPr>
          <w:ilvl w:val="1"/>
          <w:numId w:val="12"/>
        </w:numPr>
        <w:rPr>
          <w:b/>
          <w:sz w:val="28"/>
        </w:rPr>
      </w:pPr>
      <w:bookmarkStart w:id="17" w:name="_Toc120046461"/>
      <w:r w:rsidRPr="00A13C13">
        <w:rPr>
          <w:b/>
          <w:sz w:val="28"/>
        </w:rPr>
        <w:lastRenderedPageBreak/>
        <w:t>ESTRUTURA E DESENVOLVIMENTO DO PROJET</w:t>
      </w:r>
      <w:r>
        <w:rPr>
          <w:b/>
          <w:sz w:val="28"/>
        </w:rPr>
        <w:t>o</w:t>
      </w:r>
      <w:bookmarkEnd w:id="17"/>
    </w:p>
    <w:p w14:paraId="120F37B7" w14:textId="77777777" w:rsidR="00A91BA8" w:rsidRPr="00AF37CB" w:rsidRDefault="00A91BA8" w:rsidP="00A91BA8">
      <w:pPr>
        <w:spacing w:after="0"/>
        <w:rPr>
          <w:rFonts w:cs="Arial"/>
          <w:szCs w:val="24"/>
        </w:rPr>
      </w:pPr>
      <w:r w:rsidRPr="00A91BA8">
        <w:rPr>
          <w:rFonts w:cs="Arial"/>
          <w:szCs w:val="24"/>
        </w:rPr>
        <w:t>A documentação do projeto terá a seguinte estrutura:</w:t>
      </w:r>
      <w:r w:rsidRPr="00AF37CB">
        <w:rPr>
          <w:rFonts w:cs="Arial"/>
          <w:szCs w:val="24"/>
        </w:rPr>
        <w:t xml:space="preserve"> </w:t>
      </w:r>
    </w:p>
    <w:p w14:paraId="6CD910EA" w14:textId="77777777" w:rsidR="00A91BA8" w:rsidRPr="00AF37CB" w:rsidRDefault="00A91BA8" w:rsidP="00A91BA8">
      <w:pPr>
        <w:spacing w:after="0"/>
        <w:rPr>
          <w:rFonts w:cs="Arial"/>
          <w:szCs w:val="24"/>
        </w:rPr>
      </w:pPr>
      <w:r w:rsidRPr="00AF37CB">
        <w:rPr>
          <w:rFonts w:cs="Arial"/>
          <w:szCs w:val="24"/>
        </w:rPr>
        <w:t xml:space="preserve">CAPA </w:t>
      </w:r>
    </w:p>
    <w:p w14:paraId="5E6ACC01" w14:textId="77777777" w:rsidR="00A91BA8" w:rsidRPr="00AF37CB" w:rsidRDefault="00A91BA8" w:rsidP="00A91BA8">
      <w:pPr>
        <w:spacing w:after="0"/>
        <w:rPr>
          <w:rFonts w:cs="Arial"/>
          <w:szCs w:val="24"/>
        </w:rPr>
      </w:pPr>
      <w:r w:rsidRPr="00AF37CB">
        <w:rPr>
          <w:rFonts w:cs="Arial"/>
          <w:szCs w:val="24"/>
        </w:rPr>
        <w:t xml:space="preserve">AGRADECIMENTOS </w:t>
      </w:r>
    </w:p>
    <w:p w14:paraId="42212AE3" w14:textId="77777777" w:rsidR="00A91BA8" w:rsidRPr="00AF37CB" w:rsidRDefault="00A91BA8" w:rsidP="00A91BA8">
      <w:pPr>
        <w:spacing w:after="0"/>
        <w:rPr>
          <w:rFonts w:cs="Arial"/>
          <w:szCs w:val="24"/>
        </w:rPr>
      </w:pPr>
      <w:r w:rsidRPr="00AF37CB">
        <w:rPr>
          <w:rFonts w:cs="Arial"/>
          <w:szCs w:val="24"/>
        </w:rPr>
        <w:t xml:space="preserve">SUMÁRIO </w:t>
      </w:r>
    </w:p>
    <w:p w14:paraId="0D772F38" w14:textId="77777777" w:rsidR="00A91BA8" w:rsidRPr="00AF37CB" w:rsidRDefault="00A91BA8" w:rsidP="00A91BA8">
      <w:pPr>
        <w:spacing w:after="0"/>
        <w:rPr>
          <w:rFonts w:cs="Arial"/>
          <w:szCs w:val="24"/>
        </w:rPr>
      </w:pPr>
      <w:r w:rsidRPr="00AF37CB">
        <w:rPr>
          <w:rFonts w:cs="Arial"/>
          <w:szCs w:val="24"/>
        </w:rPr>
        <w:t xml:space="preserve">1 INTRODUÇÃO </w:t>
      </w:r>
    </w:p>
    <w:p w14:paraId="305B2846" w14:textId="77777777" w:rsidR="00A91BA8" w:rsidRPr="00AF37CB" w:rsidRDefault="00A91BA8" w:rsidP="00A91BA8">
      <w:pPr>
        <w:spacing w:after="0"/>
        <w:rPr>
          <w:rFonts w:cs="Arial"/>
          <w:szCs w:val="24"/>
        </w:rPr>
      </w:pPr>
      <w:r w:rsidRPr="00AF37CB">
        <w:rPr>
          <w:rFonts w:cs="Arial"/>
          <w:szCs w:val="24"/>
        </w:rPr>
        <w:t>1.1</w:t>
      </w:r>
      <w:r w:rsidRPr="00AF37CB">
        <w:rPr>
          <w:rFonts w:cs="Arial"/>
          <w:szCs w:val="24"/>
        </w:rPr>
        <w:tab/>
        <w:t>Objetivos</w:t>
      </w:r>
    </w:p>
    <w:p w14:paraId="3424D05C" w14:textId="77777777" w:rsidR="00A91BA8" w:rsidRPr="00AF37CB" w:rsidRDefault="00A91BA8" w:rsidP="00A91BA8">
      <w:pPr>
        <w:spacing w:after="0"/>
        <w:rPr>
          <w:rFonts w:cs="Arial"/>
          <w:szCs w:val="24"/>
        </w:rPr>
      </w:pPr>
      <w:r w:rsidRPr="00AF37CB">
        <w:rPr>
          <w:rFonts w:cs="Arial"/>
          <w:szCs w:val="24"/>
        </w:rPr>
        <w:t>1.2</w:t>
      </w:r>
      <w:r w:rsidRPr="00AF37CB">
        <w:rPr>
          <w:rFonts w:cs="Arial"/>
          <w:szCs w:val="24"/>
        </w:rPr>
        <w:tab/>
        <w:t>Justificativas</w:t>
      </w:r>
    </w:p>
    <w:p w14:paraId="035A257A" w14:textId="77777777" w:rsidR="00A91BA8" w:rsidRPr="00AF37CB" w:rsidRDefault="00A91BA8" w:rsidP="00A91BA8">
      <w:pPr>
        <w:spacing w:after="0"/>
        <w:rPr>
          <w:rFonts w:cs="Arial"/>
          <w:szCs w:val="24"/>
        </w:rPr>
      </w:pPr>
      <w:r w:rsidRPr="00AF37CB">
        <w:rPr>
          <w:rFonts w:cs="Arial"/>
          <w:szCs w:val="24"/>
        </w:rPr>
        <w:t>1.3</w:t>
      </w:r>
      <w:r w:rsidRPr="00AF37CB">
        <w:rPr>
          <w:rFonts w:cs="Arial"/>
          <w:szCs w:val="24"/>
        </w:rPr>
        <w:tab/>
        <w:t>Motivação</w:t>
      </w:r>
    </w:p>
    <w:p w14:paraId="345C7ACF" w14:textId="77777777" w:rsidR="00A91BA8" w:rsidRPr="00AF37CB" w:rsidRDefault="00A91BA8" w:rsidP="00A91BA8">
      <w:pPr>
        <w:spacing w:after="0"/>
        <w:rPr>
          <w:rFonts w:cs="Arial"/>
          <w:szCs w:val="24"/>
        </w:rPr>
      </w:pPr>
      <w:r w:rsidRPr="00AF37CB">
        <w:rPr>
          <w:rFonts w:cs="Arial"/>
          <w:szCs w:val="24"/>
        </w:rPr>
        <w:t>1.4</w:t>
      </w:r>
      <w:r w:rsidRPr="00AF37CB">
        <w:rPr>
          <w:rFonts w:cs="Arial"/>
          <w:szCs w:val="24"/>
        </w:rPr>
        <w:tab/>
        <w:t>Perspectiva de Contribuição</w:t>
      </w:r>
    </w:p>
    <w:p w14:paraId="5AE02799" w14:textId="77777777" w:rsidR="00A91BA8" w:rsidRPr="00AF37CB" w:rsidRDefault="00A91BA8" w:rsidP="00A91BA8">
      <w:pPr>
        <w:spacing w:after="0"/>
        <w:rPr>
          <w:rFonts w:cs="Arial"/>
          <w:szCs w:val="24"/>
        </w:rPr>
      </w:pPr>
      <w:r w:rsidRPr="00AF37CB">
        <w:rPr>
          <w:rFonts w:cs="Arial"/>
          <w:szCs w:val="24"/>
        </w:rPr>
        <w:t>2</w:t>
      </w:r>
      <w:r w:rsidRPr="00AF37CB">
        <w:rPr>
          <w:rFonts w:cs="Arial"/>
          <w:szCs w:val="24"/>
        </w:rPr>
        <w:tab/>
        <w:t>TECNOLOGIAS UTILIZADAS PARA O DESENVOLVIMENTO DO PROJETO</w:t>
      </w:r>
    </w:p>
    <w:p w14:paraId="645BEE99" w14:textId="77777777" w:rsidR="00A91BA8" w:rsidRPr="00AF37CB" w:rsidRDefault="00A91BA8" w:rsidP="00A91BA8">
      <w:pPr>
        <w:spacing w:after="0"/>
        <w:rPr>
          <w:rFonts w:cs="Arial"/>
          <w:szCs w:val="24"/>
        </w:rPr>
      </w:pPr>
      <w:r w:rsidRPr="00AF37CB">
        <w:rPr>
          <w:rFonts w:cs="Arial"/>
          <w:szCs w:val="24"/>
        </w:rPr>
        <w:t>2.1</w:t>
      </w:r>
      <w:r w:rsidRPr="00AF37CB">
        <w:rPr>
          <w:rFonts w:cs="Arial"/>
          <w:szCs w:val="24"/>
        </w:rPr>
        <w:tab/>
        <w:t>Tecnologias Utilizadas na Análise</w:t>
      </w:r>
    </w:p>
    <w:p w14:paraId="35DD5181" w14:textId="77777777" w:rsidR="00A91BA8" w:rsidRPr="00AF37CB" w:rsidRDefault="00A91BA8" w:rsidP="00A91BA8">
      <w:pPr>
        <w:spacing w:after="0"/>
        <w:rPr>
          <w:rFonts w:cs="Arial"/>
          <w:szCs w:val="24"/>
        </w:rPr>
      </w:pPr>
      <w:r w:rsidRPr="00AF37CB">
        <w:rPr>
          <w:rFonts w:cs="Arial"/>
          <w:szCs w:val="24"/>
        </w:rPr>
        <w:t xml:space="preserve">2.2 </w:t>
      </w:r>
      <w:r w:rsidRPr="00AF37CB">
        <w:rPr>
          <w:rFonts w:cs="Arial"/>
          <w:szCs w:val="24"/>
        </w:rPr>
        <w:tab/>
        <w:t>Tecnologias Utilizadas no Desenvolvimento</w:t>
      </w:r>
    </w:p>
    <w:p w14:paraId="068C8740" w14:textId="77777777" w:rsidR="00A91BA8" w:rsidRPr="00AF37CB" w:rsidRDefault="00A91BA8" w:rsidP="00A91BA8">
      <w:pPr>
        <w:spacing w:after="0"/>
        <w:rPr>
          <w:rFonts w:cs="Arial"/>
          <w:szCs w:val="24"/>
        </w:rPr>
      </w:pPr>
      <w:r w:rsidRPr="00AF37CB">
        <w:rPr>
          <w:rFonts w:cs="Arial"/>
          <w:szCs w:val="24"/>
        </w:rPr>
        <w:t>3</w:t>
      </w:r>
      <w:r w:rsidRPr="00AF37CB">
        <w:rPr>
          <w:rFonts w:cs="Arial"/>
          <w:szCs w:val="24"/>
        </w:rPr>
        <w:tab/>
        <w:t>ANÁLISE E DOCUMENTAÇÃO DO PROJETO</w:t>
      </w:r>
    </w:p>
    <w:p w14:paraId="582D5D5E" w14:textId="77777777" w:rsidR="00A91BA8" w:rsidRPr="00AF37CB" w:rsidRDefault="00A91BA8" w:rsidP="00A91BA8">
      <w:pPr>
        <w:spacing w:after="0"/>
        <w:rPr>
          <w:rFonts w:cs="Arial"/>
          <w:szCs w:val="24"/>
        </w:rPr>
      </w:pPr>
      <w:r w:rsidRPr="00AF37CB">
        <w:rPr>
          <w:rFonts w:cs="Arial"/>
          <w:szCs w:val="24"/>
        </w:rPr>
        <w:t>3.1</w:t>
      </w:r>
      <w:r w:rsidRPr="00AF37CB">
        <w:rPr>
          <w:rFonts w:cs="Arial"/>
          <w:szCs w:val="24"/>
        </w:rPr>
        <w:tab/>
        <w:t>Levantamento de Requisitos</w:t>
      </w:r>
    </w:p>
    <w:p w14:paraId="5F63C50D" w14:textId="77777777" w:rsidR="00A91BA8" w:rsidRPr="00AF37CB" w:rsidRDefault="00A91BA8" w:rsidP="00A91BA8">
      <w:pPr>
        <w:spacing w:after="0"/>
        <w:rPr>
          <w:rFonts w:cs="Arial"/>
          <w:szCs w:val="24"/>
        </w:rPr>
      </w:pPr>
      <w:r w:rsidRPr="00AF37CB">
        <w:rPr>
          <w:rFonts w:cs="Arial"/>
          <w:szCs w:val="24"/>
        </w:rPr>
        <w:t>3.2</w:t>
      </w:r>
      <w:r w:rsidRPr="00AF37CB">
        <w:rPr>
          <w:rFonts w:cs="Arial"/>
          <w:szCs w:val="24"/>
        </w:rPr>
        <w:tab/>
        <w:t>Estrutura Analítica do Projeto</w:t>
      </w:r>
    </w:p>
    <w:p w14:paraId="118B5EC4" w14:textId="77777777" w:rsidR="00A91BA8" w:rsidRPr="00AF37CB" w:rsidRDefault="00A91BA8" w:rsidP="00A91BA8">
      <w:pPr>
        <w:spacing w:after="0"/>
        <w:rPr>
          <w:rFonts w:cs="Arial"/>
          <w:szCs w:val="24"/>
        </w:rPr>
      </w:pPr>
      <w:r w:rsidRPr="00AF37CB">
        <w:rPr>
          <w:rFonts w:cs="Arial"/>
          <w:szCs w:val="24"/>
        </w:rPr>
        <w:t>3.3</w:t>
      </w:r>
      <w:r w:rsidRPr="00AF37CB">
        <w:rPr>
          <w:rFonts w:cs="Arial"/>
          <w:szCs w:val="24"/>
        </w:rPr>
        <w:tab/>
        <w:t>Cronograma</w:t>
      </w:r>
    </w:p>
    <w:p w14:paraId="2ABF2CEB" w14:textId="77777777" w:rsidR="00A91BA8" w:rsidRPr="00AF37CB" w:rsidRDefault="00A91BA8" w:rsidP="00A91BA8">
      <w:pPr>
        <w:spacing w:after="0"/>
        <w:rPr>
          <w:rFonts w:cs="Arial"/>
          <w:szCs w:val="24"/>
        </w:rPr>
      </w:pPr>
      <w:r w:rsidRPr="00AF37CB">
        <w:rPr>
          <w:rFonts w:cs="Arial"/>
          <w:szCs w:val="24"/>
        </w:rPr>
        <w:t>3.4</w:t>
      </w:r>
      <w:r w:rsidRPr="00AF37CB">
        <w:rPr>
          <w:rFonts w:cs="Arial"/>
          <w:szCs w:val="24"/>
        </w:rPr>
        <w:tab/>
        <w:t xml:space="preserve">Diagrama e Especificação de Casos de Uso </w:t>
      </w:r>
    </w:p>
    <w:p w14:paraId="032AF131" w14:textId="77777777" w:rsidR="00A91BA8" w:rsidRPr="00AF37CB" w:rsidRDefault="00A91BA8" w:rsidP="00A91BA8">
      <w:pPr>
        <w:spacing w:after="0"/>
        <w:rPr>
          <w:rFonts w:cs="Arial"/>
          <w:szCs w:val="24"/>
        </w:rPr>
      </w:pPr>
      <w:r w:rsidRPr="00AF37CB">
        <w:rPr>
          <w:rFonts w:cs="Arial"/>
          <w:szCs w:val="24"/>
        </w:rPr>
        <w:t>3.5</w:t>
      </w:r>
      <w:r w:rsidRPr="00AF37CB">
        <w:rPr>
          <w:rFonts w:cs="Arial"/>
          <w:szCs w:val="24"/>
        </w:rPr>
        <w:tab/>
        <w:t xml:space="preserve">Diagrama de Classes </w:t>
      </w:r>
    </w:p>
    <w:p w14:paraId="217392A9" w14:textId="77777777" w:rsidR="00A91BA8" w:rsidRPr="00AF37CB" w:rsidRDefault="00A91BA8" w:rsidP="00A91BA8">
      <w:pPr>
        <w:spacing w:after="0"/>
        <w:rPr>
          <w:rFonts w:cs="Arial"/>
          <w:szCs w:val="24"/>
        </w:rPr>
      </w:pPr>
      <w:r w:rsidRPr="00AF37CB">
        <w:rPr>
          <w:rFonts w:cs="Arial"/>
          <w:szCs w:val="24"/>
        </w:rPr>
        <w:t>3.6</w:t>
      </w:r>
      <w:r w:rsidRPr="00AF37CB">
        <w:rPr>
          <w:rFonts w:cs="Arial"/>
          <w:szCs w:val="24"/>
        </w:rPr>
        <w:tab/>
        <w:t>Diagrama de Atividades</w:t>
      </w:r>
    </w:p>
    <w:p w14:paraId="69CE172A" w14:textId="77777777" w:rsidR="00A91BA8" w:rsidRPr="00AF37CB" w:rsidRDefault="00A91BA8" w:rsidP="00A91BA8">
      <w:pPr>
        <w:spacing w:after="0"/>
        <w:rPr>
          <w:rFonts w:cs="Arial"/>
          <w:szCs w:val="24"/>
        </w:rPr>
      </w:pPr>
      <w:r w:rsidRPr="00AF37CB">
        <w:rPr>
          <w:rFonts w:cs="Arial"/>
          <w:szCs w:val="24"/>
        </w:rPr>
        <w:t>3.7</w:t>
      </w:r>
      <w:r w:rsidRPr="00AF37CB">
        <w:rPr>
          <w:rFonts w:cs="Arial"/>
          <w:szCs w:val="24"/>
        </w:rPr>
        <w:tab/>
        <w:t>Diagrama de Sequencia</w:t>
      </w:r>
    </w:p>
    <w:p w14:paraId="225B98D3" w14:textId="18A7816C" w:rsidR="00A91BA8" w:rsidRDefault="00A91BA8" w:rsidP="00A91BA8">
      <w:pPr>
        <w:spacing w:after="0"/>
        <w:rPr>
          <w:rFonts w:cs="Arial"/>
          <w:szCs w:val="24"/>
        </w:rPr>
      </w:pPr>
      <w:r w:rsidRPr="00AF37CB">
        <w:rPr>
          <w:rFonts w:cs="Arial"/>
          <w:szCs w:val="24"/>
        </w:rPr>
        <w:t>3.8</w:t>
      </w:r>
      <w:r w:rsidRPr="00AF37CB">
        <w:rPr>
          <w:rFonts w:cs="Arial"/>
          <w:szCs w:val="24"/>
        </w:rPr>
        <w:tab/>
        <w:t>Diagrama de Entidade e Relacionamento (DER)</w:t>
      </w:r>
    </w:p>
    <w:p w14:paraId="2F02A614" w14:textId="77777777" w:rsidR="00A91BA8" w:rsidRPr="00AF37CB" w:rsidRDefault="00A91BA8" w:rsidP="00A91BA8">
      <w:pPr>
        <w:spacing w:after="0"/>
        <w:rPr>
          <w:rFonts w:cs="Arial"/>
          <w:szCs w:val="24"/>
        </w:rPr>
      </w:pPr>
      <w:r w:rsidRPr="00AF37CB">
        <w:rPr>
          <w:rFonts w:cs="Arial"/>
          <w:szCs w:val="24"/>
        </w:rPr>
        <w:t>CONCLUSÃO</w:t>
      </w:r>
    </w:p>
    <w:p w14:paraId="13AA156D" w14:textId="77777777" w:rsidR="00A91BA8" w:rsidRPr="00AF37CB" w:rsidRDefault="00A91BA8" w:rsidP="00A91BA8">
      <w:pPr>
        <w:spacing w:after="0"/>
        <w:rPr>
          <w:rFonts w:cs="Arial"/>
          <w:szCs w:val="24"/>
        </w:rPr>
      </w:pPr>
      <w:r w:rsidRPr="00AF37CB">
        <w:rPr>
          <w:rFonts w:cs="Arial"/>
          <w:szCs w:val="24"/>
        </w:rPr>
        <w:t>REFERÊNCIAS</w:t>
      </w:r>
    </w:p>
    <w:p w14:paraId="7F04A6FF" w14:textId="77777777" w:rsidR="00A91BA8" w:rsidRPr="00AF37CB" w:rsidRDefault="00A91BA8" w:rsidP="00A91BA8">
      <w:pPr>
        <w:spacing w:after="0"/>
        <w:rPr>
          <w:rFonts w:cs="Arial"/>
          <w:szCs w:val="24"/>
        </w:rPr>
      </w:pPr>
      <w:r w:rsidRPr="00AF37CB">
        <w:rPr>
          <w:rFonts w:cs="Arial"/>
          <w:szCs w:val="24"/>
        </w:rPr>
        <w:t>ANEXOS</w:t>
      </w:r>
    </w:p>
    <w:p w14:paraId="7531FFD6" w14:textId="0015919C" w:rsidR="00983B59" w:rsidRPr="00A13C13" w:rsidRDefault="00A91BA8" w:rsidP="00A13C13">
      <w:pPr>
        <w:spacing w:after="0"/>
        <w:rPr>
          <w:rFonts w:cs="Arial"/>
          <w:szCs w:val="24"/>
        </w:rPr>
      </w:pPr>
      <w:r w:rsidRPr="00AF37CB">
        <w:rPr>
          <w:rFonts w:cs="Arial"/>
          <w:szCs w:val="24"/>
        </w:rPr>
        <w:t>Interface do sistema; protótipos das Tela</w:t>
      </w:r>
    </w:p>
    <w:p w14:paraId="0F60D19B" w14:textId="16A44E9F" w:rsidR="00EE62A7" w:rsidRDefault="00EE62A7" w:rsidP="00EE62A7">
      <w:pPr>
        <w:pStyle w:val="Ttulo2"/>
        <w:numPr>
          <w:ilvl w:val="1"/>
          <w:numId w:val="12"/>
        </w:numPr>
        <w:rPr>
          <w:b/>
          <w:sz w:val="28"/>
        </w:rPr>
      </w:pPr>
      <w:bookmarkStart w:id="18" w:name="_Toc120046462"/>
      <w:r>
        <w:rPr>
          <w:b/>
          <w:sz w:val="28"/>
        </w:rPr>
        <w:lastRenderedPageBreak/>
        <w:t>Cronograma</w:t>
      </w:r>
      <w:bookmarkEnd w:id="18"/>
    </w:p>
    <w:tbl>
      <w:tblPr>
        <w:tblpPr w:leftFromText="141" w:rightFromText="141" w:vertAnchor="text" w:horzAnchor="margin" w:tblpXSpec="center" w:tblpY="529"/>
        <w:tblW w:w="10648" w:type="dxa"/>
        <w:tblCellMar>
          <w:left w:w="0" w:type="dxa"/>
          <w:right w:w="0" w:type="dxa"/>
        </w:tblCellMar>
        <w:tblLook w:val="04A0" w:firstRow="1" w:lastRow="0" w:firstColumn="1" w:lastColumn="0" w:noHBand="0" w:noVBand="1"/>
      </w:tblPr>
      <w:tblGrid>
        <w:gridCol w:w="3536"/>
        <w:gridCol w:w="623"/>
        <w:gridCol w:w="629"/>
        <w:gridCol w:w="628"/>
        <w:gridCol w:w="628"/>
        <w:gridCol w:w="630"/>
        <w:gridCol w:w="628"/>
        <w:gridCol w:w="669"/>
        <w:gridCol w:w="673"/>
        <w:gridCol w:w="660"/>
        <w:gridCol w:w="680"/>
        <w:gridCol w:w="664"/>
      </w:tblGrid>
      <w:tr w:rsidR="00983B59" w:rsidRPr="00EE62A7" w14:paraId="78FA08BA" w14:textId="77777777" w:rsidTr="00983B59">
        <w:trPr>
          <w:trHeight w:val="27"/>
        </w:trPr>
        <w:tc>
          <w:tcPr>
            <w:tcW w:w="3536" w:type="dxa"/>
            <w:vMerge w:val="restart"/>
            <w:tcBorders>
              <w:top w:val="single" w:sz="8" w:space="0" w:color="000000"/>
              <w:left w:val="single" w:sz="8" w:space="0" w:color="000000"/>
              <w:right w:val="single" w:sz="8" w:space="0" w:color="000000"/>
            </w:tcBorders>
            <w:shd w:val="clear" w:color="auto" w:fill="FFFFFF" w:themeFill="background1"/>
            <w:tcMar>
              <w:top w:w="78" w:type="dxa"/>
              <w:left w:w="74" w:type="dxa"/>
              <w:bottom w:w="0" w:type="dxa"/>
              <w:right w:w="72" w:type="dxa"/>
            </w:tcMar>
          </w:tcPr>
          <w:p w14:paraId="3D9A0820" w14:textId="77777777" w:rsidR="00983B59" w:rsidRDefault="00983B59" w:rsidP="00983B59">
            <w:pPr>
              <w:jc w:val="center"/>
              <w:rPr>
                <w:b/>
                <w:bCs/>
                <w:sz w:val="22"/>
                <w:szCs w:val="20"/>
              </w:rPr>
            </w:pPr>
          </w:p>
          <w:p w14:paraId="59368838" w14:textId="77777777" w:rsidR="00983B59" w:rsidRPr="00EE62A7" w:rsidRDefault="00983B59" w:rsidP="00983B59">
            <w:pPr>
              <w:jc w:val="center"/>
              <w:rPr>
                <w:b/>
                <w:bCs/>
                <w:sz w:val="22"/>
                <w:szCs w:val="20"/>
              </w:rPr>
            </w:pPr>
            <w:r w:rsidRPr="00EE62A7">
              <w:rPr>
                <w:b/>
                <w:bCs/>
                <w:sz w:val="22"/>
                <w:szCs w:val="20"/>
              </w:rPr>
              <w:t>Atividades/Mês</w:t>
            </w:r>
          </w:p>
        </w:tc>
        <w:tc>
          <w:tcPr>
            <w:tcW w:w="1252" w:type="dxa"/>
            <w:gridSpan w:val="2"/>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tcPr>
          <w:p w14:paraId="1C14A8F5" w14:textId="77777777" w:rsidR="00983B59" w:rsidRPr="00EE62A7" w:rsidRDefault="00983B59" w:rsidP="00983B59">
            <w:pPr>
              <w:jc w:val="center"/>
              <w:rPr>
                <w:b/>
                <w:bCs/>
                <w:sz w:val="22"/>
                <w:szCs w:val="20"/>
              </w:rPr>
            </w:pPr>
            <w:r>
              <w:rPr>
                <w:b/>
                <w:bCs/>
                <w:sz w:val="22"/>
                <w:szCs w:val="20"/>
              </w:rPr>
              <w:t>2022</w:t>
            </w:r>
          </w:p>
        </w:tc>
        <w:tc>
          <w:tcPr>
            <w:tcW w:w="5860" w:type="dxa"/>
            <w:gridSpan w:val="9"/>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tcPr>
          <w:p w14:paraId="5FA285F6" w14:textId="77777777" w:rsidR="00983B59" w:rsidRPr="00EE62A7" w:rsidRDefault="00983B59" w:rsidP="00983B59">
            <w:pPr>
              <w:jc w:val="center"/>
              <w:rPr>
                <w:b/>
                <w:bCs/>
              </w:rPr>
            </w:pPr>
            <w:r>
              <w:rPr>
                <w:b/>
                <w:bCs/>
              </w:rPr>
              <w:t>2023</w:t>
            </w:r>
          </w:p>
        </w:tc>
      </w:tr>
      <w:tr w:rsidR="00983B59" w:rsidRPr="00EE62A7" w14:paraId="16C92546" w14:textId="77777777" w:rsidTr="00983B59">
        <w:trPr>
          <w:trHeight w:val="27"/>
        </w:trPr>
        <w:tc>
          <w:tcPr>
            <w:tcW w:w="3536" w:type="dxa"/>
            <w:vMerge/>
            <w:tcBorders>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2B2DCA06" w14:textId="77777777" w:rsidR="00983B59" w:rsidRPr="00EE62A7" w:rsidRDefault="00983B59" w:rsidP="00983B59">
            <w:pPr>
              <w:rPr>
                <w:sz w:val="22"/>
                <w:szCs w:val="20"/>
              </w:rPr>
            </w:pPr>
          </w:p>
        </w:tc>
        <w:tc>
          <w:tcPr>
            <w:tcW w:w="623"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16AC04CD" w14:textId="77777777" w:rsidR="00983B59" w:rsidRPr="00EE62A7" w:rsidRDefault="00983B59" w:rsidP="00983B59">
            <w:pPr>
              <w:rPr>
                <w:sz w:val="22"/>
                <w:szCs w:val="20"/>
              </w:rPr>
            </w:pPr>
            <w:r w:rsidRPr="00EE62A7">
              <w:rPr>
                <w:b/>
                <w:bCs/>
                <w:sz w:val="22"/>
                <w:szCs w:val="20"/>
              </w:rPr>
              <w:t>Nov.</w:t>
            </w:r>
          </w:p>
        </w:tc>
        <w:tc>
          <w:tcPr>
            <w:tcW w:w="629"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6040DDEC" w14:textId="77777777" w:rsidR="00983B59" w:rsidRPr="00EE62A7" w:rsidRDefault="00983B59" w:rsidP="00983B59">
            <w:pPr>
              <w:rPr>
                <w:sz w:val="22"/>
                <w:szCs w:val="20"/>
              </w:rPr>
            </w:pPr>
            <w:r w:rsidRPr="00EE62A7">
              <w:rPr>
                <w:b/>
                <w:bCs/>
                <w:sz w:val="22"/>
                <w:szCs w:val="20"/>
              </w:rPr>
              <w:t>Dez.</w:t>
            </w:r>
          </w:p>
          <w:p w14:paraId="338EA271" w14:textId="77777777" w:rsidR="00983B59" w:rsidRPr="00EE62A7" w:rsidRDefault="00983B59" w:rsidP="00983B59">
            <w:pPr>
              <w:rPr>
                <w:sz w:val="22"/>
                <w:szCs w:val="20"/>
              </w:rPr>
            </w:pPr>
          </w:p>
        </w:tc>
        <w:tc>
          <w:tcPr>
            <w:tcW w:w="628"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01FA9E9F" w14:textId="77777777" w:rsidR="00983B59" w:rsidRPr="00EE62A7" w:rsidRDefault="00983B59" w:rsidP="00983B59">
            <w:pPr>
              <w:rPr>
                <w:sz w:val="22"/>
                <w:szCs w:val="20"/>
              </w:rPr>
            </w:pPr>
            <w:r w:rsidRPr="00EE62A7">
              <w:rPr>
                <w:b/>
                <w:bCs/>
                <w:sz w:val="22"/>
                <w:szCs w:val="20"/>
              </w:rPr>
              <w:t>Jan.</w:t>
            </w:r>
          </w:p>
          <w:p w14:paraId="06A3FDE0" w14:textId="77777777" w:rsidR="00983B59" w:rsidRPr="00EE62A7" w:rsidRDefault="00983B59" w:rsidP="00983B59">
            <w:pPr>
              <w:rPr>
                <w:sz w:val="22"/>
                <w:szCs w:val="20"/>
              </w:rPr>
            </w:pPr>
          </w:p>
        </w:tc>
        <w:tc>
          <w:tcPr>
            <w:tcW w:w="628"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5C4F321F" w14:textId="77777777" w:rsidR="00983B59" w:rsidRPr="00EE62A7" w:rsidRDefault="00983B59" w:rsidP="00983B59">
            <w:pPr>
              <w:rPr>
                <w:sz w:val="22"/>
                <w:szCs w:val="20"/>
              </w:rPr>
            </w:pPr>
            <w:r w:rsidRPr="00EE62A7">
              <w:rPr>
                <w:b/>
                <w:bCs/>
                <w:sz w:val="22"/>
                <w:szCs w:val="20"/>
              </w:rPr>
              <w:t>Fev.</w:t>
            </w:r>
          </w:p>
          <w:p w14:paraId="6542C57D" w14:textId="77777777" w:rsidR="00983B59" w:rsidRPr="00EE62A7" w:rsidRDefault="00983B59" w:rsidP="00983B59">
            <w:pPr>
              <w:rPr>
                <w:sz w:val="22"/>
                <w:szCs w:val="20"/>
              </w:rPr>
            </w:pPr>
          </w:p>
        </w:tc>
        <w:tc>
          <w:tcPr>
            <w:tcW w:w="63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4D9F2F17" w14:textId="77777777" w:rsidR="00983B59" w:rsidRPr="00EE62A7" w:rsidRDefault="00983B59" w:rsidP="00983B59">
            <w:pPr>
              <w:rPr>
                <w:sz w:val="22"/>
                <w:szCs w:val="20"/>
              </w:rPr>
            </w:pPr>
            <w:r w:rsidRPr="00EE62A7">
              <w:rPr>
                <w:b/>
                <w:bCs/>
                <w:sz w:val="22"/>
                <w:szCs w:val="20"/>
              </w:rPr>
              <w:t>Mar.</w:t>
            </w:r>
          </w:p>
          <w:p w14:paraId="6EDE67A9" w14:textId="77777777" w:rsidR="00983B59" w:rsidRPr="00EE62A7" w:rsidRDefault="00983B59" w:rsidP="00983B59">
            <w:pPr>
              <w:rPr>
                <w:sz w:val="22"/>
                <w:szCs w:val="20"/>
              </w:rPr>
            </w:pPr>
          </w:p>
        </w:tc>
        <w:tc>
          <w:tcPr>
            <w:tcW w:w="628"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653BA438" w14:textId="77777777" w:rsidR="00983B59" w:rsidRPr="00EE62A7" w:rsidRDefault="00983B59" w:rsidP="00983B59">
            <w:pPr>
              <w:rPr>
                <w:sz w:val="22"/>
                <w:szCs w:val="20"/>
              </w:rPr>
            </w:pPr>
            <w:r w:rsidRPr="00EE62A7">
              <w:rPr>
                <w:b/>
                <w:bCs/>
                <w:sz w:val="22"/>
                <w:szCs w:val="20"/>
              </w:rPr>
              <w:t>Abr.</w:t>
            </w:r>
          </w:p>
          <w:p w14:paraId="3C17F2DA" w14:textId="77777777" w:rsidR="00983B59" w:rsidRPr="00EE62A7" w:rsidRDefault="00983B59" w:rsidP="00983B59">
            <w:pPr>
              <w:rPr>
                <w:sz w:val="22"/>
                <w:szCs w:val="20"/>
              </w:rPr>
            </w:pPr>
          </w:p>
        </w:tc>
        <w:tc>
          <w:tcPr>
            <w:tcW w:w="669"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7DCC6E5B" w14:textId="77777777" w:rsidR="00983B59" w:rsidRPr="00EE62A7" w:rsidRDefault="00983B59" w:rsidP="00983B59">
            <w:r w:rsidRPr="00EE62A7">
              <w:rPr>
                <w:b/>
                <w:bCs/>
              </w:rPr>
              <w:t>Mai.</w:t>
            </w:r>
          </w:p>
          <w:p w14:paraId="26B29F1B" w14:textId="77777777" w:rsidR="00983B59" w:rsidRPr="00EE62A7" w:rsidRDefault="00983B59" w:rsidP="00983B59"/>
        </w:tc>
        <w:tc>
          <w:tcPr>
            <w:tcW w:w="673"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2D8EA700" w14:textId="77777777" w:rsidR="00983B59" w:rsidRPr="00EE62A7" w:rsidRDefault="00983B59" w:rsidP="00983B59">
            <w:r w:rsidRPr="00EE62A7">
              <w:rPr>
                <w:b/>
                <w:bCs/>
              </w:rPr>
              <w:t>Jun.</w:t>
            </w:r>
          </w:p>
          <w:p w14:paraId="54A97CD2" w14:textId="77777777" w:rsidR="00983B59" w:rsidRPr="00EE62A7" w:rsidRDefault="00983B59" w:rsidP="00983B59"/>
        </w:tc>
        <w:tc>
          <w:tcPr>
            <w:tcW w:w="66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05266B9E" w14:textId="77777777" w:rsidR="00983B59" w:rsidRPr="00EE62A7" w:rsidRDefault="00983B59" w:rsidP="00983B59">
            <w:r w:rsidRPr="00EE62A7">
              <w:rPr>
                <w:b/>
                <w:bCs/>
              </w:rPr>
              <w:t>Jul.</w:t>
            </w:r>
          </w:p>
          <w:p w14:paraId="2DFB5262" w14:textId="77777777" w:rsidR="00983B59" w:rsidRPr="00EE62A7" w:rsidRDefault="00983B59" w:rsidP="00983B59"/>
        </w:tc>
        <w:tc>
          <w:tcPr>
            <w:tcW w:w="68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1D94461B" w14:textId="77777777" w:rsidR="00983B59" w:rsidRPr="00EE62A7" w:rsidRDefault="00983B59" w:rsidP="00983B59">
            <w:r w:rsidRPr="00EE62A7">
              <w:rPr>
                <w:b/>
                <w:bCs/>
              </w:rPr>
              <w:t>Ago.</w:t>
            </w:r>
          </w:p>
          <w:p w14:paraId="5C523EBE" w14:textId="77777777" w:rsidR="00983B59" w:rsidRPr="00EE62A7" w:rsidRDefault="00983B59" w:rsidP="00983B59"/>
        </w:tc>
        <w:tc>
          <w:tcPr>
            <w:tcW w:w="664"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5A3DDD0F" w14:textId="77777777" w:rsidR="00983B59" w:rsidRPr="00EE62A7" w:rsidRDefault="00983B59" w:rsidP="00983B59">
            <w:r w:rsidRPr="00EE62A7">
              <w:rPr>
                <w:b/>
                <w:bCs/>
              </w:rPr>
              <w:t>Set.</w:t>
            </w:r>
          </w:p>
          <w:p w14:paraId="125660B8" w14:textId="77777777" w:rsidR="00983B59" w:rsidRPr="00EE62A7" w:rsidRDefault="00983B59" w:rsidP="00983B59"/>
        </w:tc>
      </w:tr>
      <w:tr w:rsidR="00983B59" w:rsidRPr="00EE62A7" w14:paraId="18ABFB35" w14:textId="77777777" w:rsidTr="00983B59">
        <w:trPr>
          <w:trHeight w:val="312"/>
        </w:trPr>
        <w:tc>
          <w:tcPr>
            <w:tcW w:w="3536"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3DA7AB46" w14:textId="77777777" w:rsidR="00983B59" w:rsidRPr="00EE62A7" w:rsidRDefault="00983B59" w:rsidP="00983B59">
            <w:pPr>
              <w:rPr>
                <w:sz w:val="20"/>
                <w:szCs w:val="18"/>
              </w:rPr>
            </w:pPr>
            <w:r w:rsidRPr="00EE62A7">
              <w:rPr>
                <w:b/>
                <w:bCs/>
                <w:sz w:val="20"/>
                <w:szCs w:val="18"/>
              </w:rPr>
              <w:t>Levantamento de referências bibliográficas</w:t>
            </w:r>
          </w:p>
        </w:tc>
        <w:tc>
          <w:tcPr>
            <w:tcW w:w="623"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646262C9" w14:textId="77777777" w:rsidR="00983B59" w:rsidRPr="00EE62A7" w:rsidRDefault="00983B59" w:rsidP="00983B59">
            <w:r w:rsidRPr="00EE62A7">
              <w:t>x</w:t>
            </w:r>
          </w:p>
        </w:tc>
        <w:tc>
          <w:tcPr>
            <w:tcW w:w="629"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2D74A85D" w14:textId="77777777" w:rsidR="00983B59" w:rsidRPr="00EE62A7" w:rsidRDefault="00983B59" w:rsidP="00983B59">
            <w:r>
              <w:t>x</w:t>
            </w:r>
          </w:p>
        </w:tc>
        <w:tc>
          <w:tcPr>
            <w:tcW w:w="628"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6F6BCE7A" w14:textId="77777777" w:rsidR="00983B59" w:rsidRPr="00EE62A7" w:rsidRDefault="00983B59" w:rsidP="00983B59">
            <w:r>
              <w:t>x</w:t>
            </w:r>
          </w:p>
        </w:tc>
        <w:tc>
          <w:tcPr>
            <w:tcW w:w="628"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15DCFE3B" w14:textId="77777777" w:rsidR="00983B59" w:rsidRPr="00EE62A7" w:rsidRDefault="00983B59" w:rsidP="00983B59">
            <w:r w:rsidRPr="00EE62A7">
              <w:t> </w:t>
            </w:r>
          </w:p>
        </w:tc>
        <w:tc>
          <w:tcPr>
            <w:tcW w:w="63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5A11E417" w14:textId="77777777" w:rsidR="00983B59" w:rsidRPr="00EE62A7" w:rsidRDefault="00983B59" w:rsidP="00983B59">
            <w:r w:rsidRPr="00EE62A7">
              <w:t> </w:t>
            </w:r>
          </w:p>
        </w:tc>
        <w:tc>
          <w:tcPr>
            <w:tcW w:w="628"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7B682B35" w14:textId="77777777" w:rsidR="00983B59" w:rsidRPr="00EE62A7" w:rsidRDefault="00983B59" w:rsidP="00983B59">
            <w:r w:rsidRPr="00EE62A7">
              <w:t> </w:t>
            </w:r>
          </w:p>
        </w:tc>
        <w:tc>
          <w:tcPr>
            <w:tcW w:w="669"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664E7CD3" w14:textId="77777777" w:rsidR="00983B59" w:rsidRPr="00EE62A7" w:rsidRDefault="00983B59" w:rsidP="00983B59">
            <w:r w:rsidRPr="00EE62A7">
              <w:t> </w:t>
            </w:r>
          </w:p>
        </w:tc>
        <w:tc>
          <w:tcPr>
            <w:tcW w:w="673"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vAlign w:val="center"/>
            <w:hideMark/>
          </w:tcPr>
          <w:p w14:paraId="6C178C22" w14:textId="77777777" w:rsidR="00983B59" w:rsidRPr="00EE62A7" w:rsidRDefault="00983B59" w:rsidP="00983B59">
            <w:r w:rsidRPr="00EE62A7">
              <w:t> </w:t>
            </w:r>
          </w:p>
        </w:tc>
        <w:tc>
          <w:tcPr>
            <w:tcW w:w="66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5E67DA41" w14:textId="77777777" w:rsidR="00983B59" w:rsidRPr="00EE62A7" w:rsidRDefault="00983B59" w:rsidP="00983B59">
            <w:r w:rsidRPr="00EE62A7">
              <w:t> </w:t>
            </w:r>
          </w:p>
        </w:tc>
        <w:tc>
          <w:tcPr>
            <w:tcW w:w="68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512CCAA7" w14:textId="77777777" w:rsidR="00983B59" w:rsidRPr="00EE62A7" w:rsidRDefault="00983B59" w:rsidP="00983B59">
            <w:r w:rsidRPr="00EE62A7">
              <w:t> </w:t>
            </w:r>
          </w:p>
        </w:tc>
        <w:tc>
          <w:tcPr>
            <w:tcW w:w="664"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3E6736BE" w14:textId="77777777" w:rsidR="00983B59" w:rsidRPr="00EE62A7" w:rsidRDefault="00983B59" w:rsidP="00983B59">
            <w:r w:rsidRPr="00EE62A7">
              <w:t> </w:t>
            </w:r>
          </w:p>
        </w:tc>
      </w:tr>
      <w:tr w:rsidR="00983B59" w:rsidRPr="00EE62A7" w14:paraId="13663570" w14:textId="77777777" w:rsidTr="00983B59">
        <w:trPr>
          <w:trHeight w:val="624"/>
        </w:trPr>
        <w:tc>
          <w:tcPr>
            <w:tcW w:w="3536"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18D0CE1D" w14:textId="77777777" w:rsidR="00983B59" w:rsidRPr="00EE62A7" w:rsidRDefault="00983B59" w:rsidP="00983B59">
            <w:pPr>
              <w:rPr>
                <w:sz w:val="20"/>
                <w:szCs w:val="18"/>
              </w:rPr>
            </w:pPr>
            <w:r w:rsidRPr="00EE62A7">
              <w:rPr>
                <w:b/>
                <w:bCs/>
                <w:sz w:val="20"/>
                <w:szCs w:val="18"/>
              </w:rPr>
              <w:t>Estudo da linguagem JAVA + Spring Boot + Hibernate</w:t>
            </w:r>
          </w:p>
        </w:tc>
        <w:tc>
          <w:tcPr>
            <w:tcW w:w="623"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1D7FE84F" w14:textId="77777777" w:rsidR="00983B59" w:rsidRPr="00EE62A7" w:rsidRDefault="00983B59" w:rsidP="00983B59">
            <w:r w:rsidRPr="00EE62A7">
              <w:t>x</w:t>
            </w:r>
          </w:p>
        </w:tc>
        <w:tc>
          <w:tcPr>
            <w:tcW w:w="629"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4EFFD3E6" w14:textId="77777777" w:rsidR="00983B59" w:rsidRPr="00EE62A7" w:rsidRDefault="00983B59" w:rsidP="00983B59">
            <w:r w:rsidRPr="00EE62A7">
              <w:t>x</w:t>
            </w:r>
          </w:p>
        </w:tc>
        <w:tc>
          <w:tcPr>
            <w:tcW w:w="628"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4770F70B" w14:textId="77777777" w:rsidR="00983B59" w:rsidRPr="00EE62A7" w:rsidRDefault="00983B59" w:rsidP="00983B59">
            <w:r w:rsidRPr="00EE62A7">
              <w:t>x</w:t>
            </w:r>
          </w:p>
        </w:tc>
        <w:tc>
          <w:tcPr>
            <w:tcW w:w="628"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53C24EB1" w14:textId="77777777" w:rsidR="00983B59" w:rsidRPr="00EE62A7" w:rsidRDefault="00983B59" w:rsidP="00983B59"/>
        </w:tc>
        <w:tc>
          <w:tcPr>
            <w:tcW w:w="63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6051B324" w14:textId="77777777" w:rsidR="00983B59" w:rsidRPr="00EE62A7" w:rsidRDefault="00983B59" w:rsidP="00983B59">
            <w:r w:rsidRPr="00EE62A7">
              <w:t> </w:t>
            </w:r>
          </w:p>
        </w:tc>
        <w:tc>
          <w:tcPr>
            <w:tcW w:w="628"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395259EC" w14:textId="77777777" w:rsidR="00983B59" w:rsidRPr="00EE62A7" w:rsidRDefault="00983B59" w:rsidP="00983B59">
            <w:r w:rsidRPr="00EE62A7">
              <w:t> </w:t>
            </w:r>
          </w:p>
        </w:tc>
        <w:tc>
          <w:tcPr>
            <w:tcW w:w="669"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27509784" w14:textId="77777777" w:rsidR="00983B59" w:rsidRPr="00EE62A7" w:rsidRDefault="00983B59" w:rsidP="00983B59">
            <w:r w:rsidRPr="00EE62A7">
              <w:t> </w:t>
            </w:r>
          </w:p>
        </w:tc>
        <w:tc>
          <w:tcPr>
            <w:tcW w:w="673"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59D16231" w14:textId="77777777" w:rsidR="00983B59" w:rsidRPr="00EE62A7" w:rsidRDefault="00983B59" w:rsidP="00983B59">
            <w:r w:rsidRPr="00EE62A7">
              <w:t> </w:t>
            </w:r>
          </w:p>
        </w:tc>
        <w:tc>
          <w:tcPr>
            <w:tcW w:w="66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50B0D754" w14:textId="77777777" w:rsidR="00983B59" w:rsidRPr="00EE62A7" w:rsidRDefault="00983B59" w:rsidP="00983B59">
            <w:r w:rsidRPr="00EE62A7">
              <w:t> </w:t>
            </w:r>
          </w:p>
        </w:tc>
        <w:tc>
          <w:tcPr>
            <w:tcW w:w="68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2B419014" w14:textId="77777777" w:rsidR="00983B59" w:rsidRPr="00EE62A7" w:rsidRDefault="00983B59" w:rsidP="00983B59">
            <w:r w:rsidRPr="00EE62A7">
              <w:t> </w:t>
            </w:r>
          </w:p>
        </w:tc>
        <w:tc>
          <w:tcPr>
            <w:tcW w:w="664"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0D410B96" w14:textId="77777777" w:rsidR="00983B59" w:rsidRPr="00EE62A7" w:rsidRDefault="00983B59" w:rsidP="00983B59">
            <w:r w:rsidRPr="00EE62A7">
              <w:t> </w:t>
            </w:r>
          </w:p>
        </w:tc>
      </w:tr>
      <w:tr w:rsidR="00983B59" w:rsidRPr="00EE62A7" w14:paraId="5CEA9735" w14:textId="77777777" w:rsidTr="00983B59">
        <w:trPr>
          <w:trHeight w:val="624"/>
        </w:trPr>
        <w:tc>
          <w:tcPr>
            <w:tcW w:w="3536"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531CC927" w14:textId="77777777" w:rsidR="00983B59" w:rsidRPr="00EE62A7" w:rsidRDefault="00983B59" w:rsidP="00983B59">
            <w:pPr>
              <w:rPr>
                <w:sz w:val="20"/>
                <w:szCs w:val="18"/>
              </w:rPr>
            </w:pPr>
            <w:r w:rsidRPr="00EE62A7">
              <w:rPr>
                <w:b/>
                <w:bCs/>
                <w:sz w:val="20"/>
                <w:szCs w:val="18"/>
              </w:rPr>
              <w:t>Estudo de Arduino</w:t>
            </w:r>
          </w:p>
        </w:tc>
        <w:tc>
          <w:tcPr>
            <w:tcW w:w="623"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125DB13E" w14:textId="77777777" w:rsidR="00983B59" w:rsidRPr="00EE62A7" w:rsidRDefault="00983B59" w:rsidP="00983B59">
            <w:r w:rsidRPr="00EE62A7">
              <w:t xml:space="preserve"> </w:t>
            </w:r>
          </w:p>
        </w:tc>
        <w:tc>
          <w:tcPr>
            <w:tcW w:w="629"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2F65435C" w14:textId="77777777" w:rsidR="00983B59" w:rsidRPr="00EE62A7" w:rsidRDefault="00983B59" w:rsidP="00983B59">
            <w:r w:rsidRPr="00EE62A7">
              <w:t xml:space="preserve"> x</w:t>
            </w:r>
          </w:p>
        </w:tc>
        <w:tc>
          <w:tcPr>
            <w:tcW w:w="628"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5AD5DDDD" w14:textId="77777777" w:rsidR="00983B59" w:rsidRPr="00EE62A7" w:rsidRDefault="00983B59" w:rsidP="00983B59">
            <w:r w:rsidRPr="00EE62A7">
              <w:t> x</w:t>
            </w:r>
          </w:p>
        </w:tc>
        <w:tc>
          <w:tcPr>
            <w:tcW w:w="628"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59AD3F06" w14:textId="77777777" w:rsidR="00983B59" w:rsidRPr="00EE62A7" w:rsidRDefault="00983B59" w:rsidP="00983B59">
            <w:r w:rsidRPr="00EE62A7">
              <w:t> </w:t>
            </w:r>
          </w:p>
        </w:tc>
        <w:tc>
          <w:tcPr>
            <w:tcW w:w="63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6657BDEA" w14:textId="77777777" w:rsidR="00983B59" w:rsidRPr="00EE62A7" w:rsidRDefault="00983B59" w:rsidP="00983B59"/>
        </w:tc>
        <w:tc>
          <w:tcPr>
            <w:tcW w:w="628"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4F1DBA0F" w14:textId="77777777" w:rsidR="00983B59" w:rsidRPr="00EE62A7" w:rsidRDefault="00983B59" w:rsidP="00983B59">
            <w:r w:rsidRPr="00EE62A7">
              <w:t> </w:t>
            </w:r>
          </w:p>
        </w:tc>
        <w:tc>
          <w:tcPr>
            <w:tcW w:w="669"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4277BB8C" w14:textId="77777777" w:rsidR="00983B59" w:rsidRPr="00EE62A7" w:rsidRDefault="00983B59" w:rsidP="00983B59">
            <w:r w:rsidRPr="00EE62A7">
              <w:t> </w:t>
            </w:r>
          </w:p>
        </w:tc>
        <w:tc>
          <w:tcPr>
            <w:tcW w:w="673"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0662CB7F" w14:textId="77777777" w:rsidR="00983B59" w:rsidRPr="00EE62A7" w:rsidRDefault="00983B59" w:rsidP="00983B59">
            <w:r w:rsidRPr="00EE62A7">
              <w:t> </w:t>
            </w:r>
          </w:p>
        </w:tc>
        <w:tc>
          <w:tcPr>
            <w:tcW w:w="66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17256E41" w14:textId="77777777" w:rsidR="00983B59" w:rsidRPr="00EE62A7" w:rsidRDefault="00983B59" w:rsidP="00983B59">
            <w:r w:rsidRPr="00EE62A7">
              <w:t> </w:t>
            </w:r>
          </w:p>
        </w:tc>
        <w:tc>
          <w:tcPr>
            <w:tcW w:w="68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1203600D" w14:textId="77777777" w:rsidR="00983B59" w:rsidRPr="00EE62A7" w:rsidRDefault="00983B59" w:rsidP="00983B59">
            <w:r w:rsidRPr="00EE62A7">
              <w:t> </w:t>
            </w:r>
          </w:p>
        </w:tc>
        <w:tc>
          <w:tcPr>
            <w:tcW w:w="664"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26887B30" w14:textId="77777777" w:rsidR="00983B59" w:rsidRPr="00EE62A7" w:rsidRDefault="00983B59" w:rsidP="00983B59">
            <w:r w:rsidRPr="00EE62A7">
              <w:t> </w:t>
            </w:r>
          </w:p>
        </w:tc>
      </w:tr>
      <w:tr w:rsidR="00983B59" w:rsidRPr="00EE62A7" w14:paraId="0C19819E" w14:textId="77777777" w:rsidTr="00983B59">
        <w:trPr>
          <w:trHeight w:val="27"/>
        </w:trPr>
        <w:tc>
          <w:tcPr>
            <w:tcW w:w="3536"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2EB7C3FE" w14:textId="77777777" w:rsidR="00983B59" w:rsidRPr="00EE62A7" w:rsidRDefault="00983B59" w:rsidP="00983B59">
            <w:pPr>
              <w:rPr>
                <w:sz w:val="20"/>
                <w:szCs w:val="18"/>
              </w:rPr>
            </w:pPr>
            <w:r w:rsidRPr="00EE62A7">
              <w:rPr>
                <w:b/>
                <w:bCs/>
                <w:sz w:val="20"/>
                <w:szCs w:val="18"/>
              </w:rPr>
              <w:t>Levantamento de requisitos</w:t>
            </w:r>
          </w:p>
        </w:tc>
        <w:tc>
          <w:tcPr>
            <w:tcW w:w="623"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5AE6A4CA" w14:textId="77777777" w:rsidR="00983B59" w:rsidRPr="00EE62A7" w:rsidRDefault="00983B59" w:rsidP="00983B59"/>
        </w:tc>
        <w:tc>
          <w:tcPr>
            <w:tcW w:w="629"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5D4CB817" w14:textId="77777777" w:rsidR="00983B59" w:rsidRPr="00EE62A7" w:rsidRDefault="00983B59" w:rsidP="00983B59"/>
        </w:tc>
        <w:tc>
          <w:tcPr>
            <w:tcW w:w="628"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633F3AF9" w14:textId="77777777" w:rsidR="00983B59" w:rsidRPr="00EE62A7" w:rsidRDefault="00983B59" w:rsidP="00983B59">
            <w:r w:rsidRPr="00EE62A7">
              <w:t> x</w:t>
            </w:r>
          </w:p>
        </w:tc>
        <w:tc>
          <w:tcPr>
            <w:tcW w:w="628"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0BC63C86" w14:textId="77777777" w:rsidR="00983B59" w:rsidRPr="00EE62A7" w:rsidRDefault="00983B59" w:rsidP="00983B59">
            <w:r w:rsidRPr="00EE62A7">
              <w:t> </w:t>
            </w:r>
          </w:p>
        </w:tc>
        <w:tc>
          <w:tcPr>
            <w:tcW w:w="63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4F0CA0E5" w14:textId="77777777" w:rsidR="00983B59" w:rsidRPr="00EE62A7" w:rsidRDefault="00983B59" w:rsidP="00983B59"/>
        </w:tc>
        <w:tc>
          <w:tcPr>
            <w:tcW w:w="628"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32853E38" w14:textId="77777777" w:rsidR="00983B59" w:rsidRPr="00EE62A7" w:rsidRDefault="00983B59" w:rsidP="00983B59">
            <w:r w:rsidRPr="00EE62A7">
              <w:t> </w:t>
            </w:r>
          </w:p>
        </w:tc>
        <w:tc>
          <w:tcPr>
            <w:tcW w:w="669"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3CB0B9B1" w14:textId="77777777" w:rsidR="00983B59" w:rsidRPr="00EE62A7" w:rsidRDefault="00983B59" w:rsidP="00983B59">
            <w:r w:rsidRPr="00EE62A7">
              <w:t> </w:t>
            </w:r>
          </w:p>
        </w:tc>
        <w:tc>
          <w:tcPr>
            <w:tcW w:w="673"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62D0A2DA" w14:textId="77777777" w:rsidR="00983B59" w:rsidRPr="00EE62A7" w:rsidRDefault="00983B59" w:rsidP="00983B59">
            <w:r w:rsidRPr="00EE62A7">
              <w:t> </w:t>
            </w:r>
          </w:p>
        </w:tc>
        <w:tc>
          <w:tcPr>
            <w:tcW w:w="66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79046015" w14:textId="77777777" w:rsidR="00983B59" w:rsidRPr="00EE62A7" w:rsidRDefault="00983B59" w:rsidP="00983B59">
            <w:r w:rsidRPr="00EE62A7">
              <w:t> </w:t>
            </w:r>
          </w:p>
        </w:tc>
        <w:tc>
          <w:tcPr>
            <w:tcW w:w="68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37E6EC22" w14:textId="77777777" w:rsidR="00983B59" w:rsidRPr="00EE62A7" w:rsidRDefault="00983B59" w:rsidP="00983B59">
            <w:r w:rsidRPr="00EE62A7">
              <w:t> </w:t>
            </w:r>
          </w:p>
        </w:tc>
        <w:tc>
          <w:tcPr>
            <w:tcW w:w="664"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30FD9A69" w14:textId="77777777" w:rsidR="00983B59" w:rsidRPr="00EE62A7" w:rsidRDefault="00983B59" w:rsidP="00983B59">
            <w:r w:rsidRPr="00EE62A7">
              <w:t> </w:t>
            </w:r>
          </w:p>
        </w:tc>
      </w:tr>
      <w:tr w:rsidR="00983B59" w:rsidRPr="00EE62A7" w14:paraId="679CA02A" w14:textId="77777777" w:rsidTr="00983B59">
        <w:tc>
          <w:tcPr>
            <w:tcW w:w="3536"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498E4B36" w14:textId="77777777" w:rsidR="00983B59" w:rsidRPr="00EE62A7" w:rsidRDefault="00983B59" w:rsidP="00983B59">
            <w:pPr>
              <w:rPr>
                <w:sz w:val="20"/>
                <w:szCs w:val="18"/>
              </w:rPr>
            </w:pPr>
            <w:r w:rsidRPr="00EE62A7">
              <w:rPr>
                <w:b/>
                <w:bCs/>
                <w:sz w:val="20"/>
                <w:szCs w:val="18"/>
              </w:rPr>
              <w:t>Definição do Banco de Dados</w:t>
            </w:r>
          </w:p>
        </w:tc>
        <w:tc>
          <w:tcPr>
            <w:tcW w:w="623"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72E83506" w14:textId="77777777" w:rsidR="00983B59" w:rsidRPr="00EE62A7" w:rsidRDefault="00983B59" w:rsidP="00983B59"/>
        </w:tc>
        <w:tc>
          <w:tcPr>
            <w:tcW w:w="629"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51472249" w14:textId="77777777" w:rsidR="00983B59" w:rsidRPr="00EE62A7" w:rsidRDefault="00983B59" w:rsidP="00983B59"/>
        </w:tc>
        <w:tc>
          <w:tcPr>
            <w:tcW w:w="628"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30FB3525" w14:textId="77777777" w:rsidR="00983B59" w:rsidRPr="00EE62A7" w:rsidRDefault="00983B59" w:rsidP="00983B59">
            <w:r w:rsidRPr="00EE62A7">
              <w:t> x</w:t>
            </w:r>
          </w:p>
        </w:tc>
        <w:tc>
          <w:tcPr>
            <w:tcW w:w="628"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30329220" w14:textId="77777777" w:rsidR="00983B59" w:rsidRPr="00EE62A7" w:rsidRDefault="00983B59" w:rsidP="00983B59">
            <w:r w:rsidRPr="00EE62A7">
              <w:t> </w:t>
            </w:r>
          </w:p>
        </w:tc>
        <w:tc>
          <w:tcPr>
            <w:tcW w:w="63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1F1CAC9E" w14:textId="77777777" w:rsidR="00983B59" w:rsidRPr="00EE62A7" w:rsidRDefault="00983B59" w:rsidP="00983B59">
            <w:r w:rsidRPr="00EE62A7">
              <w:t> </w:t>
            </w:r>
          </w:p>
        </w:tc>
        <w:tc>
          <w:tcPr>
            <w:tcW w:w="628"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2A16FED1" w14:textId="77777777" w:rsidR="00983B59" w:rsidRPr="00EE62A7" w:rsidRDefault="00983B59" w:rsidP="00983B59"/>
        </w:tc>
        <w:tc>
          <w:tcPr>
            <w:tcW w:w="669"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4F3A7476" w14:textId="77777777" w:rsidR="00983B59" w:rsidRPr="00EE62A7" w:rsidRDefault="00983B59" w:rsidP="00983B59">
            <w:r w:rsidRPr="00EE62A7">
              <w:t> </w:t>
            </w:r>
          </w:p>
        </w:tc>
        <w:tc>
          <w:tcPr>
            <w:tcW w:w="673"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1092B939" w14:textId="77777777" w:rsidR="00983B59" w:rsidRPr="00EE62A7" w:rsidRDefault="00983B59" w:rsidP="00983B59">
            <w:r w:rsidRPr="00EE62A7">
              <w:t> </w:t>
            </w:r>
          </w:p>
        </w:tc>
        <w:tc>
          <w:tcPr>
            <w:tcW w:w="66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67D877D4" w14:textId="77777777" w:rsidR="00983B59" w:rsidRPr="00EE62A7" w:rsidRDefault="00983B59" w:rsidP="00983B59">
            <w:r w:rsidRPr="00EE62A7">
              <w:t> </w:t>
            </w:r>
          </w:p>
        </w:tc>
        <w:tc>
          <w:tcPr>
            <w:tcW w:w="68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7679DBBA" w14:textId="77777777" w:rsidR="00983B59" w:rsidRPr="00EE62A7" w:rsidRDefault="00983B59" w:rsidP="00983B59">
            <w:r w:rsidRPr="00EE62A7">
              <w:t> </w:t>
            </w:r>
          </w:p>
        </w:tc>
        <w:tc>
          <w:tcPr>
            <w:tcW w:w="664"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3BEF54FF" w14:textId="77777777" w:rsidR="00983B59" w:rsidRPr="00EE62A7" w:rsidRDefault="00983B59" w:rsidP="00983B59">
            <w:r w:rsidRPr="00EE62A7">
              <w:t> </w:t>
            </w:r>
          </w:p>
        </w:tc>
      </w:tr>
      <w:tr w:rsidR="00983B59" w:rsidRPr="00EE62A7" w14:paraId="084E16F1" w14:textId="77777777" w:rsidTr="00983B59">
        <w:trPr>
          <w:trHeight w:val="624"/>
        </w:trPr>
        <w:tc>
          <w:tcPr>
            <w:tcW w:w="3536"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7EB949D0" w14:textId="77777777" w:rsidR="00983B59" w:rsidRPr="00EE62A7" w:rsidRDefault="00983B59" w:rsidP="00983B59">
            <w:pPr>
              <w:rPr>
                <w:sz w:val="20"/>
                <w:szCs w:val="18"/>
              </w:rPr>
            </w:pPr>
            <w:r w:rsidRPr="00EE62A7">
              <w:rPr>
                <w:b/>
                <w:bCs/>
                <w:sz w:val="20"/>
                <w:szCs w:val="18"/>
              </w:rPr>
              <w:t>Escrita da Qualificação</w:t>
            </w:r>
          </w:p>
        </w:tc>
        <w:tc>
          <w:tcPr>
            <w:tcW w:w="623"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2551B99C" w14:textId="77777777" w:rsidR="00983B59" w:rsidRPr="00EE62A7" w:rsidRDefault="00983B59" w:rsidP="00983B59"/>
        </w:tc>
        <w:tc>
          <w:tcPr>
            <w:tcW w:w="629"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4B4A51B0" w14:textId="77777777" w:rsidR="00983B59" w:rsidRPr="00EE62A7" w:rsidRDefault="00983B59" w:rsidP="00983B59"/>
        </w:tc>
        <w:tc>
          <w:tcPr>
            <w:tcW w:w="628"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7D2CB9BB" w14:textId="77777777" w:rsidR="00983B59" w:rsidRPr="00EE62A7" w:rsidRDefault="00983B59" w:rsidP="00983B59">
            <w:r w:rsidRPr="00EE62A7">
              <w:t> x</w:t>
            </w:r>
          </w:p>
        </w:tc>
        <w:tc>
          <w:tcPr>
            <w:tcW w:w="628"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37DE313F" w14:textId="77777777" w:rsidR="00983B59" w:rsidRPr="00EE62A7" w:rsidRDefault="00983B59" w:rsidP="00983B59">
            <w:r w:rsidRPr="00EE62A7">
              <w:t> x</w:t>
            </w:r>
          </w:p>
        </w:tc>
        <w:tc>
          <w:tcPr>
            <w:tcW w:w="63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62141088" w14:textId="2480C210" w:rsidR="00983B59" w:rsidRPr="00EE62A7" w:rsidRDefault="00A13C13" w:rsidP="00983B59">
            <w:r w:rsidRPr="00EE62A7">
              <w:t>X</w:t>
            </w:r>
          </w:p>
        </w:tc>
        <w:tc>
          <w:tcPr>
            <w:tcW w:w="628"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36CB18A9" w14:textId="77777777" w:rsidR="00983B59" w:rsidRPr="00EE62A7" w:rsidRDefault="00983B59" w:rsidP="00983B59">
            <w:r w:rsidRPr="00EE62A7">
              <w:t> </w:t>
            </w:r>
          </w:p>
        </w:tc>
        <w:tc>
          <w:tcPr>
            <w:tcW w:w="669"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287DCA69" w14:textId="77777777" w:rsidR="00983B59" w:rsidRPr="00EE62A7" w:rsidRDefault="00983B59" w:rsidP="00983B59">
            <w:r w:rsidRPr="00EE62A7">
              <w:t> </w:t>
            </w:r>
          </w:p>
        </w:tc>
        <w:tc>
          <w:tcPr>
            <w:tcW w:w="673"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7CCAEEC4" w14:textId="77777777" w:rsidR="00983B59" w:rsidRPr="00EE62A7" w:rsidRDefault="00983B59" w:rsidP="00983B59">
            <w:r w:rsidRPr="00EE62A7">
              <w:t> </w:t>
            </w:r>
          </w:p>
        </w:tc>
        <w:tc>
          <w:tcPr>
            <w:tcW w:w="66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1036C021" w14:textId="77777777" w:rsidR="00983B59" w:rsidRPr="00EE62A7" w:rsidRDefault="00983B59" w:rsidP="00983B59">
            <w:r w:rsidRPr="00EE62A7">
              <w:t> </w:t>
            </w:r>
          </w:p>
        </w:tc>
        <w:tc>
          <w:tcPr>
            <w:tcW w:w="68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1F756D42" w14:textId="77777777" w:rsidR="00983B59" w:rsidRPr="00EE62A7" w:rsidRDefault="00983B59" w:rsidP="00983B59">
            <w:r w:rsidRPr="00EE62A7">
              <w:t> </w:t>
            </w:r>
          </w:p>
        </w:tc>
        <w:tc>
          <w:tcPr>
            <w:tcW w:w="664"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76ED4A73" w14:textId="77777777" w:rsidR="00983B59" w:rsidRPr="00EE62A7" w:rsidRDefault="00983B59" w:rsidP="00983B59">
            <w:r w:rsidRPr="00EE62A7">
              <w:t> </w:t>
            </w:r>
          </w:p>
        </w:tc>
      </w:tr>
      <w:tr w:rsidR="00983B59" w:rsidRPr="00EE62A7" w14:paraId="12FF129B" w14:textId="77777777" w:rsidTr="00983B59">
        <w:trPr>
          <w:trHeight w:val="27"/>
        </w:trPr>
        <w:tc>
          <w:tcPr>
            <w:tcW w:w="3536"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36D2C416" w14:textId="77777777" w:rsidR="00983B59" w:rsidRPr="00EE62A7" w:rsidRDefault="00983B59" w:rsidP="00983B59">
            <w:pPr>
              <w:rPr>
                <w:sz w:val="20"/>
                <w:szCs w:val="18"/>
              </w:rPr>
            </w:pPr>
            <w:r w:rsidRPr="00EE62A7">
              <w:rPr>
                <w:b/>
                <w:bCs/>
                <w:sz w:val="20"/>
                <w:szCs w:val="18"/>
              </w:rPr>
              <w:t>Exame de Qualificação</w:t>
            </w:r>
          </w:p>
        </w:tc>
        <w:tc>
          <w:tcPr>
            <w:tcW w:w="623"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4EB96419" w14:textId="77777777" w:rsidR="00983B59" w:rsidRPr="00EE62A7" w:rsidRDefault="00983B59" w:rsidP="00983B59"/>
        </w:tc>
        <w:tc>
          <w:tcPr>
            <w:tcW w:w="629"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3941E055" w14:textId="77777777" w:rsidR="00983B59" w:rsidRPr="00EE62A7" w:rsidRDefault="00983B59" w:rsidP="00983B59"/>
        </w:tc>
        <w:tc>
          <w:tcPr>
            <w:tcW w:w="628"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2F480122" w14:textId="77777777" w:rsidR="00983B59" w:rsidRPr="00EE62A7" w:rsidRDefault="00983B59" w:rsidP="00983B59">
            <w:r w:rsidRPr="00EE62A7">
              <w:t> </w:t>
            </w:r>
          </w:p>
        </w:tc>
        <w:tc>
          <w:tcPr>
            <w:tcW w:w="628"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78605089" w14:textId="77777777" w:rsidR="00983B59" w:rsidRPr="00EE62A7" w:rsidRDefault="00983B59" w:rsidP="00983B59">
            <w:r w:rsidRPr="00EE62A7">
              <w:t> </w:t>
            </w:r>
          </w:p>
        </w:tc>
        <w:tc>
          <w:tcPr>
            <w:tcW w:w="63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21FE9A26" w14:textId="77777777" w:rsidR="00983B59" w:rsidRPr="00EE62A7" w:rsidRDefault="00983B59" w:rsidP="00983B59">
            <w:r w:rsidRPr="00EE62A7">
              <w:t> </w:t>
            </w:r>
          </w:p>
        </w:tc>
        <w:tc>
          <w:tcPr>
            <w:tcW w:w="628"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3F6C5961" w14:textId="77777777" w:rsidR="00983B59" w:rsidRPr="00EE62A7" w:rsidRDefault="00983B59" w:rsidP="00983B59">
            <w:r w:rsidRPr="00EE62A7">
              <w:t>x</w:t>
            </w:r>
          </w:p>
        </w:tc>
        <w:tc>
          <w:tcPr>
            <w:tcW w:w="669"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3AADB335" w14:textId="77777777" w:rsidR="00983B59" w:rsidRPr="00EE62A7" w:rsidRDefault="00983B59" w:rsidP="00983B59">
            <w:r w:rsidRPr="00EE62A7">
              <w:t> </w:t>
            </w:r>
          </w:p>
        </w:tc>
        <w:tc>
          <w:tcPr>
            <w:tcW w:w="673"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34C0D158" w14:textId="77777777" w:rsidR="00983B59" w:rsidRPr="00EE62A7" w:rsidRDefault="00983B59" w:rsidP="00983B59">
            <w:r w:rsidRPr="00EE62A7">
              <w:t> </w:t>
            </w:r>
          </w:p>
        </w:tc>
        <w:tc>
          <w:tcPr>
            <w:tcW w:w="66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642BF5AF" w14:textId="77777777" w:rsidR="00983B59" w:rsidRPr="00EE62A7" w:rsidRDefault="00983B59" w:rsidP="00983B59">
            <w:r w:rsidRPr="00EE62A7">
              <w:t> </w:t>
            </w:r>
          </w:p>
        </w:tc>
        <w:tc>
          <w:tcPr>
            <w:tcW w:w="68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057D16D1" w14:textId="77777777" w:rsidR="00983B59" w:rsidRPr="00EE62A7" w:rsidRDefault="00983B59" w:rsidP="00983B59">
            <w:r w:rsidRPr="00EE62A7">
              <w:t> </w:t>
            </w:r>
          </w:p>
        </w:tc>
        <w:tc>
          <w:tcPr>
            <w:tcW w:w="664"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2AE0F40B" w14:textId="77777777" w:rsidR="00983B59" w:rsidRPr="00EE62A7" w:rsidRDefault="00983B59" w:rsidP="00983B59">
            <w:r w:rsidRPr="00EE62A7">
              <w:t> </w:t>
            </w:r>
          </w:p>
        </w:tc>
      </w:tr>
      <w:tr w:rsidR="00983B59" w:rsidRPr="00EE62A7" w14:paraId="56439C22" w14:textId="77777777" w:rsidTr="00983B59">
        <w:trPr>
          <w:trHeight w:val="624"/>
        </w:trPr>
        <w:tc>
          <w:tcPr>
            <w:tcW w:w="3536"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5E797828" w14:textId="77777777" w:rsidR="00983B59" w:rsidRPr="00EE62A7" w:rsidRDefault="00983B59" w:rsidP="00983B59">
            <w:pPr>
              <w:rPr>
                <w:sz w:val="20"/>
                <w:szCs w:val="18"/>
              </w:rPr>
            </w:pPr>
            <w:r w:rsidRPr="00EE62A7">
              <w:rPr>
                <w:b/>
                <w:bCs/>
                <w:sz w:val="20"/>
                <w:szCs w:val="18"/>
              </w:rPr>
              <w:t>Implementação do Sistema Principal</w:t>
            </w:r>
          </w:p>
        </w:tc>
        <w:tc>
          <w:tcPr>
            <w:tcW w:w="623"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75038B0B" w14:textId="77777777" w:rsidR="00983B59" w:rsidRPr="00EE62A7" w:rsidRDefault="00983B59" w:rsidP="00983B59"/>
        </w:tc>
        <w:tc>
          <w:tcPr>
            <w:tcW w:w="629"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23FA1025" w14:textId="77777777" w:rsidR="00983B59" w:rsidRPr="00EE62A7" w:rsidRDefault="00983B59" w:rsidP="00983B59">
            <w:r w:rsidRPr="00EE62A7">
              <w:t xml:space="preserve"> </w:t>
            </w:r>
          </w:p>
        </w:tc>
        <w:tc>
          <w:tcPr>
            <w:tcW w:w="628"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4B4A2BB0" w14:textId="77777777" w:rsidR="00983B59" w:rsidRPr="00EE62A7" w:rsidRDefault="00983B59" w:rsidP="00983B59">
            <w:r w:rsidRPr="00EE62A7">
              <w:t> </w:t>
            </w:r>
          </w:p>
        </w:tc>
        <w:tc>
          <w:tcPr>
            <w:tcW w:w="628"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777AED61" w14:textId="77777777" w:rsidR="00983B59" w:rsidRPr="00EE62A7" w:rsidRDefault="00983B59" w:rsidP="00983B59">
            <w:r w:rsidRPr="00EE62A7">
              <w:t> </w:t>
            </w:r>
          </w:p>
        </w:tc>
        <w:tc>
          <w:tcPr>
            <w:tcW w:w="63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41F19867" w14:textId="269EACE6" w:rsidR="00983B59" w:rsidRPr="00EE62A7" w:rsidRDefault="00983B59" w:rsidP="00983B59">
            <w:r w:rsidRPr="00EE62A7">
              <w:t> </w:t>
            </w:r>
            <w:r w:rsidR="00A13C13" w:rsidRPr="00EE62A7">
              <w:t>X</w:t>
            </w:r>
          </w:p>
        </w:tc>
        <w:tc>
          <w:tcPr>
            <w:tcW w:w="628"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6C706C20" w14:textId="77777777" w:rsidR="00983B59" w:rsidRPr="00EE62A7" w:rsidRDefault="00983B59" w:rsidP="00983B59">
            <w:r w:rsidRPr="00EE62A7">
              <w:t>x</w:t>
            </w:r>
          </w:p>
        </w:tc>
        <w:tc>
          <w:tcPr>
            <w:tcW w:w="669"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2FF0F71F" w14:textId="77777777" w:rsidR="00983B59" w:rsidRPr="00EE62A7" w:rsidRDefault="00983B59" w:rsidP="00983B59">
            <w:r w:rsidRPr="00EE62A7">
              <w:t>x</w:t>
            </w:r>
          </w:p>
        </w:tc>
        <w:tc>
          <w:tcPr>
            <w:tcW w:w="673"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4A451E87" w14:textId="77777777" w:rsidR="00983B59" w:rsidRPr="00EE62A7" w:rsidRDefault="00983B59" w:rsidP="00983B59">
            <w:r w:rsidRPr="00EE62A7">
              <w:t> x</w:t>
            </w:r>
          </w:p>
        </w:tc>
        <w:tc>
          <w:tcPr>
            <w:tcW w:w="66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58B0F8B5" w14:textId="77777777" w:rsidR="00983B59" w:rsidRPr="00EE62A7" w:rsidRDefault="00983B59" w:rsidP="00983B59">
            <w:r w:rsidRPr="00EE62A7">
              <w:t> x</w:t>
            </w:r>
          </w:p>
        </w:tc>
        <w:tc>
          <w:tcPr>
            <w:tcW w:w="68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18422587" w14:textId="77777777" w:rsidR="00983B59" w:rsidRPr="00EE62A7" w:rsidRDefault="00983B59" w:rsidP="00983B59">
            <w:r w:rsidRPr="00EE62A7">
              <w:t> </w:t>
            </w:r>
          </w:p>
        </w:tc>
        <w:tc>
          <w:tcPr>
            <w:tcW w:w="664"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3CA6637E" w14:textId="77777777" w:rsidR="00983B59" w:rsidRPr="00EE62A7" w:rsidRDefault="00983B59" w:rsidP="00983B59">
            <w:r w:rsidRPr="00EE62A7">
              <w:t> </w:t>
            </w:r>
          </w:p>
        </w:tc>
      </w:tr>
      <w:tr w:rsidR="00983B59" w:rsidRPr="00EE62A7" w14:paraId="4D331246" w14:textId="77777777" w:rsidTr="00983B59">
        <w:trPr>
          <w:trHeight w:val="624"/>
        </w:trPr>
        <w:tc>
          <w:tcPr>
            <w:tcW w:w="3536"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7AC9A980" w14:textId="77777777" w:rsidR="00983B59" w:rsidRPr="00EE62A7" w:rsidRDefault="00983B59" w:rsidP="00983B59">
            <w:pPr>
              <w:rPr>
                <w:sz w:val="20"/>
                <w:szCs w:val="18"/>
              </w:rPr>
            </w:pPr>
            <w:r w:rsidRPr="00EE62A7">
              <w:rPr>
                <w:b/>
                <w:bCs/>
                <w:sz w:val="20"/>
                <w:szCs w:val="18"/>
              </w:rPr>
              <w:t>Implementação da funcionalidade GPS</w:t>
            </w:r>
          </w:p>
        </w:tc>
        <w:tc>
          <w:tcPr>
            <w:tcW w:w="623"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25789BF2" w14:textId="77777777" w:rsidR="00983B59" w:rsidRPr="00EE62A7" w:rsidRDefault="00983B59" w:rsidP="00983B59"/>
        </w:tc>
        <w:tc>
          <w:tcPr>
            <w:tcW w:w="629"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1F0363EA" w14:textId="77777777" w:rsidR="00983B59" w:rsidRPr="00EE62A7" w:rsidRDefault="00983B59" w:rsidP="00983B59"/>
        </w:tc>
        <w:tc>
          <w:tcPr>
            <w:tcW w:w="628"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601CC90B" w14:textId="77777777" w:rsidR="00983B59" w:rsidRPr="00EE62A7" w:rsidRDefault="00983B59" w:rsidP="00983B59">
            <w:r w:rsidRPr="00EE62A7">
              <w:t> </w:t>
            </w:r>
          </w:p>
        </w:tc>
        <w:tc>
          <w:tcPr>
            <w:tcW w:w="628"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4B599E4F" w14:textId="77777777" w:rsidR="00983B59" w:rsidRPr="00EE62A7" w:rsidRDefault="00983B59" w:rsidP="00983B59">
            <w:r w:rsidRPr="00EE62A7">
              <w:t> </w:t>
            </w:r>
          </w:p>
        </w:tc>
        <w:tc>
          <w:tcPr>
            <w:tcW w:w="63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481B2B71" w14:textId="77777777" w:rsidR="00983B59" w:rsidRPr="00EE62A7" w:rsidRDefault="00983B59" w:rsidP="00983B59">
            <w:r w:rsidRPr="00EE62A7">
              <w:t> </w:t>
            </w:r>
          </w:p>
        </w:tc>
        <w:tc>
          <w:tcPr>
            <w:tcW w:w="628"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555E79B9" w14:textId="77777777" w:rsidR="00983B59" w:rsidRPr="00EE62A7" w:rsidRDefault="00983B59" w:rsidP="00983B59">
            <w:r w:rsidRPr="00EE62A7">
              <w:t> x</w:t>
            </w:r>
          </w:p>
        </w:tc>
        <w:tc>
          <w:tcPr>
            <w:tcW w:w="669"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247088B9" w14:textId="77777777" w:rsidR="00983B59" w:rsidRPr="00EE62A7" w:rsidRDefault="00983B59" w:rsidP="00983B59">
            <w:r w:rsidRPr="00EE62A7">
              <w:t>x</w:t>
            </w:r>
          </w:p>
        </w:tc>
        <w:tc>
          <w:tcPr>
            <w:tcW w:w="673"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0C39E4DF" w14:textId="77777777" w:rsidR="00983B59" w:rsidRPr="00EE62A7" w:rsidRDefault="00983B59" w:rsidP="00983B59">
            <w:r w:rsidRPr="00EE62A7">
              <w:t>x</w:t>
            </w:r>
          </w:p>
        </w:tc>
        <w:tc>
          <w:tcPr>
            <w:tcW w:w="66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240DF350" w14:textId="77777777" w:rsidR="00983B59" w:rsidRPr="00EE62A7" w:rsidRDefault="00983B59" w:rsidP="00983B59">
            <w:r w:rsidRPr="00EE62A7">
              <w:t>x</w:t>
            </w:r>
          </w:p>
        </w:tc>
        <w:tc>
          <w:tcPr>
            <w:tcW w:w="68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463C15A9" w14:textId="77777777" w:rsidR="00983B59" w:rsidRPr="00EE62A7" w:rsidRDefault="00983B59" w:rsidP="00983B59">
            <w:r w:rsidRPr="00EE62A7">
              <w:t> </w:t>
            </w:r>
          </w:p>
        </w:tc>
        <w:tc>
          <w:tcPr>
            <w:tcW w:w="664"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0A17C6D2" w14:textId="77777777" w:rsidR="00983B59" w:rsidRPr="00EE62A7" w:rsidRDefault="00983B59" w:rsidP="00983B59">
            <w:r w:rsidRPr="00EE62A7">
              <w:t> </w:t>
            </w:r>
          </w:p>
        </w:tc>
      </w:tr>
      <w:tr w:rsidR="00983B59" w:rsidRPr="00EE62A7" w14:paraId="29838A17" w14:textId="77777777" w:rsidTr="00983B59">
        <w:trPr>
          <w:trHeight w:val="624"/>
        </w:trPr>
        <w:tc>
          <w:tcPr>
            <w:tcW w:w="3536"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3B50D2CF" w14:textId="77777777" w:rsidR="00983B59" w:rsidRPr="00EE62A7" w:rsidRDefault="00983B59" w:rsidP="00983B59">
            <w:pPr>
              <w:rPr>
                <w:sz w:val="20"/>
                <w:szCs w:val="18"/>
              </w:rPr>
            </w:pPr>
            <w:r w:rsidRPr="00EE62A7">
              <w:rPr>
                <w:b/>
                <w:bCs/>
                <w:sz w:val="20"/>
                <w:szCs w:val="18"/>
              </w:rPr>
              <w:t>Escrita da versão final do TCC</w:t>
            </w:r>
          </w:p>
        </w:tc>
        <w:tc>
          <w:tcPr>
            <w:tcW w:w="623"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26B41EB3" w14:textId="77777777" w:rsidR="00983B59" w:rsidRPr="00EE62A7" w:rsidRDefault="00983B59" w:rsidP="00983B59"/>
        </w:tc>
        <w:tc>
          <w:tcPr>
            <w:tcW w:w="629"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670A8826" w14:textId="77777777" w:rsidR="00983B59" w:rsidRPr="00EE62A7" w:rsidRDefault="00983B59" w:rsidP="00983B59"/>
        </w:tc>
        <w:tc>
          <w:tcPr>
            <w:tcW w:w="628"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1A1612D1" w14:textId="77777777" w:rsidR="00983B59" w:rsidRPr="00EE62A7" w:rsidRDefault="00983B59" w:rsidP="00983B59">
            <w:r w:rsidRPr="00EE62A7">
              <w:t> </w:t>
            </w:r>
          </w:p>
        </w:tc>
        <w:tc>
          <w:tcPr>
            <w:tcW w:w="628"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5BDC9CD0" w14:textId="77777777" w:rsidR="00983B59" w:rsidRPr="00EE62A7" w:rsidRDefault="00983B59" w:rsidP="00983B59">
            <w:r w:rsidRPr="00EE62A7">
              <w:t> </w:t>
            </w:r>
          </w:p>
        </w:tc>
        <w:tc>
          <w:tcPr>
            <w:tcW w:w="63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3978BCF1" w14:textId="77777777" w:rsidR="00983B59" w:rsidRPr="00EE62A7" w:rsidRDefault="00983B59" w:rsidP="00983B59">
            <w:r w:rsidRPr="00EE62A7">
              <w:t> </w:t>
            </w:r>
          </w:p>
        </w:tc>
        <w:tc>
          <w:tcPr>
            <w:tcW w:w="628"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67F53A2C" w14:textId="77777777" w:rsidR="00983B59" w:rsidRPr="00EE62A7" w:rsidRDefault="00983B59" w:rsidP="00983B59">
            <w:r w:rsidRPr="00EE62A7">
              <w:t> </w:t>
            </w:r>
          </w:p>
        </w:tc>
        <w:tc>
          <w:tcPr>
            <w:tcW w:w="669"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45C594E8" w14:textId="77777777" w:rsidR="00983B59" w:rsidRPr="00EE62A7" w:rsidRDefault="00983B59" w:rsidP="00983B59">
            <w:r w:rsidRPr="00EE62A7">
              <w:t> x</w:t>
            </w:r>
          </w:p>
        </w:tc>
        <w:tc>
          <w:tcPr>
            <w:tcW w:w="673"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47EE69D6" w14:textId="77777777" w:rsidR="00983B59" w:rsidRPr="00EE62A7" w:rsidRDefault="00983B59" w:rsidP="00983B59">
            <w:r w:rsidRPr="00EE62A7">
              <w:t>x</w:t>
            </w:r>
          </w:p>
        </w:tc>
        <w:tc>
          <w:tcPr>
            <w:tcW w:w="66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205F239E" w14:textId="77777777" w:rsidR="00983B59" w:rsidRPr="00EE62A7" w:rsidRDefault="00983B59" w:rsidP="00983B59">
            <w:r w:rsidRPr="00EE62A7">
              <w:t>x</w:t>
            </w:r>
          </w:p>
        </w:tc>
        <w:tc>
          <w:tcPr>
            <w:tcW w:w="68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7CE614F3" w14:textId="77777777" w:rsidR="00983B59" w:rsidRPr="00EE62A7" w:rsidRDefault="00983B59" w:rsidP="00983B59">
            <w:r w:rsidRPr="00EE62A7">
              <w:t>x</w:t>
            </w:r>
          </w:p>
        </w:tc>
        <w:tc>
          <w:tcPr>
            <w:tcW w:w="664"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21BEA318" w14:textId="77777777" w:rsidR="00983B59" w:rsidRPr="00EE62A7" w:rsidRDefault="00983B59" w:rsidP="00983B59">
            <w:r w:rsidRPr="00EE62A7">
              <w:t> </w:t>
            </w:r>
          </w:p>
        </w:tc>
      </w:tr>
      <w:tr w:rsidR="00983B59" w:rsidRPr="00EE62A7" w14:paraId="46F7BC36" w14:textId="77777777" w:rsidTr="00983B59">
        <w:trPr>
          <w:trHeight w:val="624"/>
        </w:trPr>
        <w:tc>
          <w:tcPr>
            <w:tcW w:w="3536"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36555AF0" w14:textId="77777777" w:rsidR="00983B59" w:rsidRPr="00EE62A7" w:rsidRDefault="00983B59" w:rsidP="00983B59">
            <w:pPr>
              <w:rPr>
                <w:sz w:val="20"/>
                <w:szCs w:val="18"/>
              </w:rPr>
            </w:pPr>
            <w:r w:rsidRPr="00EE62A7">
              <w:rPr>
                <w:b/>
                <w:bCs/>
                <w:sz w:val="20"/>
                <w:szCs w:val="18"/>
              </w:rPr>
              <w:t>Defesa</w:t>
            </w:r>
          </w:p>
        </w:tc>
        <w:tc>
          <w:tcPr>
            <w:tcW w:w="623"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038E8714" w14:textId="77777777" w:rsidR="00983B59" w:rsidRPr="00EE62A7" w:rsidRDefault="00983B59" w:rsidP="00983B59"/>
        </w:tc>
        <w:tc>
          <w:tcPr>
            <w:tcW w:w="629"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0DE0AE3C" w14:textId="77777777" w:rsidR="00983B59" w:rsidRPr="00EE62A7" w:rsidRDefault="00983B59" w:rsidP="00983B59"/>
        </w:tc>
        <w:tc>
          <w:tcPr>
            <w:tcW w:w="628"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7F88EE76" w14:textId="77777777" w:rsidR="00983B59" w:rsidRPr="00EE62A7" w:rsidRDefault="00983B59" w:rsidP="00983B59">
            <w:r w:rsidRPr="00EE62A7">
              <w:t> </w:t>
            </w:r>
          </w:p>
        </w:tc>
        <w:tc>
          <w:tcPr>
            <w:tcW w:w="628"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43312DB0" w14:textId="77777777" w:rsidR="00983B59" w:rsidRPr="00EE62A7" w:rsidRDefault="00983B59" w:rsidP="00983B59">
            <w:r w:rsidRPr="00EE62A7">
              <w:t> </w:t>
            </w:r>
          </w:p>
        </w:tc>
        <w:tc>
          <w:tcPr>
            <w:tcW w:w="63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50B2867D" w14:textId="77777777" w:rsidR="00983B59" w:rsidRPr="00EE62A7" w:rsidRDefault="00983B59" w:rsidP="00983B59">
            <w:r w:rsidRPr="00EE62A7">
              <w:t> </w:t>
            </w:r>
          </w:p>
        </w:tc>
        <w:tc>
          <w:tcPr>
            <w:tcW w:w="628"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6BDE432C" w14:textId="77777777" w:rsidR="00983B59" w:rsidRPr="00EE62A7" w:rsidRDefault="00983B59" w:rsidP="00983B59">
            <w:r w:rsidRPr="00EE62A7">
              <w:t> </w:t>
            </w:r>
          </w:p>
        </w:tc>
        <w:tc>
          <w:tcPr>
            <w:tcW w:w="669"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48C3E00D" w14:textId="77777777" w:rsidR="00983B59" w:rsidRPr="00EE62A7" w:rsidRDefault="00983B59" w:rsidP="00983B59">
            <w:r w:rsidRPr="00EE62A7">
              <w:t> </w:t>
            </w:r>
          </w:p>
        </w:tc>
        <w:tc>
          <w:tcPr>
            <w:tcW w:w="673"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1D77304F" w14:textId="77777777" w:rsidR="00983B59" w:rsidRPr="00EE62A7" w:rsidRDefault="00983B59" w:rsidP="00983B59">
            <w:r w:rsidRPr="00EE62A7">
              <w:t> </w:t>
            </w:r>
          </w:p>
        </w:tc>
        <w:tc>
          <w:tcPr>
            <w:tcW w:w="66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00851B86" w14:textId="77777777" w:rsidR="00983B59" w:rsidRPr="00EE62A7" w:rsidRDefault="00983B59" w:rsidP="00983B59">
            <w:r w:rsidRPr="00EE62A7">
              <w:t> </w:t>
            </w:r>
          </w:p>
        </w:tc>
        <w:tc>
          <w:tcPr>
            <w:tcW w:w="68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0D7D8879" w14:textId="77777777" w:rsidR="00983B59" w:rsidRPr="00EE62A7" w:rsidRDefault="00983B59" w:rsidP="00983B59">
            <w:r w:rsidRPr="00EE62A7">
              <w:t> </w:t>
            </w:r>
          </w:p>
        </w:tc>
        <w:tc>
          <w:tcPr>
            <w:tcW w:w="664"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23E9448E" w14:textId="77777777" w:rsidR="00983B59" w:rsidRPr="00EE62A7" w:rsidRDefault="00983B59" w:rsidP="00983B59">
            <w:r w:rsidRPr="00EE62A7">
              <w:t>x</w:t>
            </w:r>
          </w:p>
        </w:tc>
      </w:tr>
    </w:tbl>
    <w:p w14:paraId="1B27DC25" w14:textId="33312023" w:rsidR="00983B59" w:rsidRDefault="00983B59" w:rsidP="00983B59"/>
    <w:p w14:paraId="175DEFE9" w14:textId="155B2F75" w:rsidR="003B0FF6" w:rsidRDefault="003B0FF6" w:rsidP="003D0B8C"/>
    <w:p w14:paraId="309B9972" w14:textId="77777777" w:rsidR="00EA110F" w:rsidRPr="00EA110F" w:rsidRDefault="00EA110F" w:rsidP="00EA110F"/>
    <w:bookmarkStart w:id="19" w:name="_Toc120046463" w:displacedByCustomXml="next"/>
    <w:bookmarkStart w:id="20" w:name="_Toc434956076" w:displacedByCustomXml="next"/>
    <w:sdt>
      <w:sdtPr>
        <w:rPr>
          <w:rFonts w:eastAsiaTheme="minorHAnsi" w:cstheme="minorBidi"/>
          <w:b w:val="0"/>
          <w:caps w:val="0"/>
          <w:sz w:val="24"/>
          <w:szCs w:val="22"/>
        </w:rPr>
        <w:id w:val="-666630279"/>
        <w:docPartObj>
          <w:docPartGallery w:val="Bibliographies"/>
          <w:docPartUnique/>
        </w:docPartObj>
      </w:sdtPr>
      <w:sdtContent>
        <w:p w14:paraId="0A43D601" w14:textId="77777777" w:rsidR="002431F6" w:rsidRDefault="002431F6" w:rsidP="00EA110F">
          <w:pPr>
            <w:pStyle w:val="Ttulo1"/>
          </w:pPr>
          <w:r>
            <w:t>Referências</w:t>
          </w:r>
          <w:bookmarkEnd w:id="20"/>
          <w:bookmarkEnd w:id="19"/>
        </w:p>
        <w:sdt>
          <w:sdtPr>
            <w:id w:val="-573587230"/>
            <w:bibliography/>
          </w:sdtPr>
          <w:sdtContent>
            <w:p w14:paraId="4A140160" w14:textId="77777777" w:rsidR="0035173E" w:rsidRPr="0035173E" w:rsidRDefault="0035173E" w:rsidP="0035173E">
              <w:r w:rsidRPr="0035173E">
                <w:t xml:space="preserve">BRUGNARO, Ricardo; BACHA, Carlos José Caetano. </w:t>
              </w:r>
              <w:r w:rsidRPr="0035173E">
                <w:rPr>
                  <w:bCs/>
                </w:rPr>
                <w:t>Análise da participação da agropecuária no PIB do Brasil de 1986 a 2004</w:t>
              </w:r>
              <w:r w:rsidRPr="0035173E">
                <w:t xml:space="preserve">. In: </w:t>
              </w:r>
              <w:r w:rsidRPr="0035173E">
                <w:rPr>
                  <w:b/>
                </w:rPr>
                <w:t>Estudos Econômicos (São Paulo)</w:t>
              </w:r>
              <w:r w:rsidRPr="0035173E">
                <w:t>, 39, 2009, São Paulo, Brasil. Conference Proceedings, 1, Março, 2009, 128p.</w:t>
              </w:r>
            </w:p>
            <w:p w14:paraId="7C859630" w14:textId="77777777" w:rsidR="0035173E" w:rsidRPr="0035173E" w:rsidRDefault="0035173E" w:rsidP="0035173E"/>
            <w:p w14:paraId="2BDFB93B" w14:textId="77777777" w:rsidR="0035173E" w:rsidRPr="0035173E" w:rsidRDefault="0035173E" w:rsidP="0035173E">
              <w:pPr>
                <w:rPr>
                  <w:bCs/>
                </w:rPr>
              </w:pPr>
              <w:r w:rsidRPr="0035173E">
                <w:t xml:space="preserve">CENTRO DE ESTUDOS AVANÇADOS EM ECONOMIA APLICADA DA ESALQ/USP, São Paulo-SP. </w:t>
              </w:r>
              <w:r w:rsidRPr="0035173E">
                <w:rPr>
                  <w:bCs/>
                </w:rPr>
                <w:t>PIB do agronegócio brasileiro</w:t>
              </w:r>
              <w:r w:rsidRPr="0035173E">
                <w:t>. CEPEA - ESALQ. 2014 . Disponível em  &lt; https://www.cepea.esalq.usp.br/br/pib-do-agronegocio-brasileiro.aspx&gt;. Acesso em: 10  mai.2022.</w:t>
              </w:r>
            </w:p>
            <w:p w14:paraId="40D1E7C5" w14:textId="77777777" w:rsidR="0035173E" w:rsidRPr="0035173E" w:rsidRDefault="0035173E" w:rsidP="0035173E"/>
            <w:p w14:paraId="4FB55A84" w14:textId="77777777" w:rsidR="0035173E" w:rsidRPr="0035173E" w:rsidRDefault="0035173E" w:rsidP="0035173E">
              <w:r w:rsidRPr="0035173E">
                <w:t xml:space="preserve">MACHADO, João Guilherme de Camargo Ferraz; NANTES, José Flávio Diniz. Adoção da tecnologia da informação em organizações rurais: o caso da pecuária de corte. In: </w:t>
              </w:r>
              <w:r w:rsidRPr="0035173E">
                <w:rPr>
                  <w:b/>
                </w:rPr>
                <w:t>Gestão &amp; Produção</w:t>
              </w:r>
              <w:r w:rsidRPr="0035173E">
                <w:t>, 18, 2011, São Carlos, Brasil. Conference Proceedings, 3, Outubro, 2011, 557p.</w:t>
              </w:r>
            </w:p>
            <w:p w14:paraId="7B5E4DA5" w14:textId="77777777" w:rsidR="0035173E" w:rsidRPr="0035173E" w:rsidRDefault="0035173E" w:rsidP="0035173E"/>
            <w:p w14:paraId="6BD5AF05" w14:textId="77777777" w:rsidR="0035173E" w:rsidRPr="0035173E" w:rsidRDefault="0035173E" w:rsidP="0035173E">
              <w:r w:rsidRPr="0035173E">
                <w:t>MAGALHÃES, Nayara. O futuro da tecnologia pecuária na produção de leite. PRODAP. 2019 .Disponível em  &lt;https://blog.prodap.com.br/tecnologia-pecuaria-na-producao-de-leite/&gt;. Acesso em: 13 mai.2022.</w:t>
              </w:r>
            </w:p>
            <w:p w14:paraId="7FA84B39" w14:textId="77777777" w:rsidR="0035173E" w:rsidRPr="0035173E" w:rsidRDefault="0035173E" w:rsidP="0035173E"/>
            <w:p w14:paraId="765AC603" w14:textId="77777777" w:rsidR="0035173E" w:rsidRPr="0035173E" w:rsidRDefault="0035173E" w:rsidP="0035173E">
              <w:r w:rsidRPr="0035173E">
                <w:t>SEMPER LEITE, Viçosa-MG. SEMPER LEITE. 2022 . Disponível em  &lt; https://www.pecuariabrasilassessoria.com.br/software-gado-leite.</w:t>
              </w:r>
              <w:r w:rsidRPr="0035173E">
                <w:rPr>
                  <w:u w:val="single"/>
                </w:rPr>
                <w:t>php</w:t>
              </w:r>
              <w:r w:rsidRPr="0035173E">
                <w:t>&gt;. Acesso em: 26  mai.2022.</w:t>
              </w:r>
            </w:p>
            <w:p w14:paraId="136B481F" w14:textId="77777777" w:rsidR="0035173E" w:rsidRPr="0035173E" w:rsidRDefault="0035173E" w:rsidP="0035173E"/>
            <w:p w14:paraId="15BA7773" w14:textId="77777777" w:rsidR="0035173E" w:rsidRPr="0035173E" w:rsidRDefault="0035173E" w:rsidP="0035173E">
              <w:r w:rsidRPr="0035173E">
                <w:t>SMARTMILK, Belo Horizonte-MG. SMARTMILK. 2022 . Disponível em  &lt; https://smartmilk.com.br/pt/&gt;. Acesso em: 26  mai.2022.</w:t>
              </w:r>
            </w:p>
            <w:p w14:paraId="2D85345F" w14:textId="481BA9A5" w:rsidR="0035173E" w:rsidRDefault="0035173E" w:rsidP="0035173E"/>
            <w:p w14:paraId="6847FDB9" w14:textId="77777777" w:rsidR="00EA110F" w:rsidRPr="0035173E" w:rsidRDefault="00EA110F" w:rsidP="0035173E"/>
            <w:p w14:paraId="6A36DFD3" w14:textId="77777777" w:rsidR="0035173E" w:rsidRPr="0035173E" w:rsidRDefault="0035173E" w:rsidP="0035173E">
              <w:r w:rsidRPr="0035173E">
                <w:lastRenderedPageBreak/>
                <w:t xml:space="preserve">VILELA, Duarte; RESENDE, João Cesar. Cenário para a produção de leite no Brasil na próxima década. In: </w:t>
              </w:r>
              <w:r w:rsidRPr="0035173E">
                <w:rPr>
                  <w:b/>
                </w:rPr>
                <w:t>VI SUL LEITE - Simpósio sobre Sustentabilidade da Pecuária Leiteira da Região Sul do Brasil</w:t>
              </w:r>
              <w:r w:rsidRPr="0035173E">
                <w:t>, 6, 2014, Maringá, Brasil. Conference Proceedings, 1, Outubro, 2014, 1p; 2p.</w:t>
              </w:r>
            </w:p>
            <w:p w14:paraId="06D187F8" w14:textId="5101BF7D" w:rsidR="007F711D" w:rsidRPr="007F711D" w:rsidRDefault="00000000" w:rsidP="0035173E"/>
          </w:sdtContent>
        </w:sdt>
      </w:sdtContent>
    </w:sdt>
    <w:sectPr w:rsidR="007F711D" w:rsidRPr="007F711D" w:rsidSect="00521DC1">
      <w:headerReference w:type="default" r:id="rId11"/>
      <w:pgSz w:w="11906" w:h="16838"/>
      <w:pgMar w:top="1701" w:right="1134" w:bottom="1134" w:left="1134" w:header="113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112CE6" w14:textId="77777777" w:rsidR="004F53A0" w:rsidRDefault="004F53A0" w:rsidP="00774571">
      <w:pPr>
        <w:spacing w:before="0" w:after="0" w:line="240" w:lineRule="auto"/>
      </w:pPr>
      <w:r>
        <w:separator/>
      </w:r>
    </w:p>
  </w:endnote>
  <w:endnote w:type="continuationSeparator" w:id="0">
    <w:p w14:paraId="405C0623" w14:textId="77777777" w:rsidR="004F53A0" w:rsidRDefault="004F53A0" w:rsidP="0077457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AB184" w14:textId="6844EC85" w:rsidR="00EA110F" w:rsidRDefault="00EA110F">
    <w:pPr>
      <w:pStyle w:val="Rodap"/>
    </w:pPr>
  </w:p>
  <w:p w14:paraId="7BC800BC" w14:textId="77777777" w:rsidR="00EA110F" w:rsidRDefault="00EA110F">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39239D" w14:textId="77777777" w:rsidR="004F53A0" w:rsidRDefault="004F53A0" w:rsidP="00774571">
      <w:pPr>
        <w:spacing w:before="0" w:after="0" w:line="240" w:lineRule="auto"/>
      </w:pPr>
      <w:r>
        <w:separator/>
      </w:r>
    </w:p>
  </w:footnote>
  <w:footnote w:type="continuationSeparator" w:id="0">
    <w:p w14:paraId="5B583BAA" w14:textId="77777777" w:rsidR="004F53A0" w:rsidRDefault="004F53A0" w:rsidP="00774571">
      <w:pPr>
        <w:spacing w:before="0" w:after="0" w:line="240" w:lineRule="auto"/>
      </w:pPr>
      <w:r>
        <w:continuationSeparator/>
      </w:r>
    </w:p>
  </w:footnote>
  <w:footnote w:id="1">
    <w:p w14:paraId="7FC93612" w14:textId="693B2DAE" w:rsidR="00EA110F" w:rsidRDefault="00EA110F" w:rsidP="00EA110F">
      <w:pPr>
        <w:pStyle w:val="footnotedescription"/>
      </w:pPr>
      <w:r>
        <w:rPr>
          <w:rStyle w:val="Refdenotaderodap"/>
        </w:rPr>
        <w:footnoteRef/>
      </w:r>
      <w:r>
        <w:t xml:space="preserve"> </w:t>
      </w:r>
      <w:r w:rsidRPr="003B0FF6">
        <w:t>https://freemind.sourceforge.net/</w:t>
      </w:r>
      <w:r>
        <w:t xml:space="preserve"> acessado em 29 out. 2022. </w:t>
      </w:r>
    </w:p>
  </w:footnote>
  <w:footnote w:id="2">
    <w:p w14:paraId="277468E9" w14:textId="0376CB2D" w:rsidR="00EA110F" w:rsidRDefault="00EA110F" w:rsidP="00EA110F">
      <w:pPr>
        <w:pStyle w:val="footnotedescription"/>
      </w:pPr>
      <w:r>
        <w:rPr>
          <w:rStyle w:val="Refdenotaderodap"/>
        </w:rPr>
        <w:footnoteRef/>
      </w:r>
      <w:r>
        <w:t xml:space="preserve"> https://astah.net/ acessado em 29 out. 2022.</w:t>
      </w:r>
    </w:p>
  </w:footnote>
  <w:footnote w:id="3">
    <w:p w14:paraId="3A0E7E72" w14:textId="43338547" w:rsidR="00EA110F" w:rsidRDefault="00EA110F">
      <w:pPr>
        <w:pStyle w:val="Textodenotaderodap"/>
      </w:pPr>
      <w:r>
        <w:rPr>
          <w:rStyle w:val="Refdenotaderodap"/>
        </w:rPr>
        <w:footnoteRef/>
      </w:r>
      <w:r>
        <w:t xml:space="preserve"> </w:t>
      </w:r>
      <w:r w:rsidRPr="003B0FF6">
        <w:t>https://www.java.com/</w:t>
      </w:r>
      <w:r>
        <w:t xml:space="preserve"> acessado em 29 out. 2022.</w:t>
      </w:r>
    </w:p>
  </w:footnote>
  <w:footnote w:id="4">
    <w:p w14:paraId="0E97D052" w14:textId="7329395F" w:rsidR="00EA110F" w:rsidRDefault="00EA110F">
      <w:pPr>
        <w:pStyle w:val="Textodenotaderodap"/>
      </w:pPr>
      <w:r>
        <w:rPr>
          <w:rStyle w:val="Refdenotaderodap"/>
        </w:rPr>
        <w:footnoteRef/>
      </w:r>
      <w:r>
        <w:t xml:space="preserve"> </w:t>
      </w:r>
      <w:r w:rsidRPr="003B0FF6">
        <w:t>https://spring.io/</w:t>
      </w:r>
      <w:r>
        <w:t xml:space="preserve"> acessado em 29 out. 2022.</w:t>
      </w:r>
    </w:p>
  </w:footnote>
  <w:footnote w:id="5">
    <w:p w14:paraId="366DA189" w14:textId="1394C673" w:rsidR="00EA110F" w:rsidRDefault="00EA110F">
      <w:pPr>
        <w:pStyle w:val="Textodenotaderodap"/>
      </w:pPr>
      <w:r>
        <w:rPr>
          <w:rStyle w:val="Refdenotaderodap"/>
        </w:rPr>
        <w:footnoteRef/>
      </w:r>
      <w:r>
        <w:t xml:space="preserve"> </w:t>
      </w:r>
      <w:r w:rsidRPr="00EA110F">
        <w:t>https://www.mysql.com/</w:t>
      </w:r>
      <w:r>
        <w:t xml:space="preserve"> acessado em 29 out. 2022.</w:t>
      </w:r>
    </w:p>
  </w:footnote>
  <w:footnote w:id="6">
    <w:p w14:paraId="5CA084ED" w14:textId="44981564" w:rsidR="00EA110F" w:rsidRDefault="00EA110F">
      <w:pPr>
        <w:pStyle w:val="Textodenotaderodap"/>
      </w:pPr>
      <w:r>
        <w:rPr>
          <w:rStyle w:val="Refdenotaderodap"/>
        </w:rPr>
        <w:footnoteRef/>
      </w:r>
      <w:r>
        <w:t xml:space="preserve"> </w:t>
      </w:r>
      <w:r w:rsidRPr="00EA110F">
        <w:t>https://hibernate.org/</w:t>
      </w:r>
      <w:r>
        <w:t xml:space="preserve"> acessado em 29 out. 2022.</w:t>
      </w:r>
    </w:p>
  </w:footnote>
  <w:footnote w:id="7">
    <w:p w14:paraId="2700A5DC" w14:textId="2D6C5184" w:rsidR="00EA110F" w:rsidRDefault="00EA110F">
      <w:pPr>
        <w:pStyle w:val="Textodenotaderodap"/>
      </w:pPr>
      <w:r>
        <w:rPr>
          <w:rStyle w:val="Refdenotaderodap"/>
        </w:rPr>
        <w:footnoteRef/>
      </w:r>
      <w:r>
        <w:t xml:space="preserve"> </w:t>
      </w:r>
      <w:r w:rsidRPr="00EA110F">
        <w:t>https://www.eclipse.org/</w:t>
      </w:r>
      <w:r>
        <w:t xml:space="preserve"> acessado em 29 out. 2022.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ED282C" w14:textId="77777777" w:rsidR="009E519B" w:rsidRDefault="009E519B">
    <w:pPr>
      <w:pStyle w:val="Cabealho"/>
      <w:jc w:val="right"/>
    </w:pPr>
  </w:p>
  <w:p w14:paraId="702AF327" w14:textId="77777777" w:rsidR="009E519B" w:rsidRDefault="009E519B">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0"/>
        <w:szCs w:val="20"/>
      </w:rPr>
      <w:id w:val="1074404981"/>
      <w:docPartObj>
        <w:docPartGallery w:val="Page Numbers (Top of Page)"/>
        <w:docPartUnique/>
      </w:docPartObj>
    </w:sdtPr>
    <w:sdtContent>
      <w:p w14:paraId="4EF5AA59" w14:textId="113D4289" w:rsidR="009E519B" w:rsidRPr="00521DC1" w:rsidRDefault="009E519B" w:rsidP="002956D4">
        <w:pPr>
          <w:pStyle w:val="Cabealho"/>
          <w:jc w:val="right"/>
          <w:rPr>
            <w:sz w:val="20"/>
            <w:szCs w:val="20"/>
          </w:rPr>
        </w:pPr>
        <w:r w:rsidRPr="00521DC1">
          <w:rPr>
            <w:sz w:val="20"/>
            <w:szCs w:val="20"/>
          </w:rPr>
          <w:fldChar w:fldCharType="begin"/>
        </w:r>
        <w:r w:rsidRPr="00521DC1">
          <w:rPr>
            <w:sz w:val="20"/>
            <w:szCs w:val="20"/>
          </w:rPr>
          <w:instrText>PAGE   \* MERGEFORMAT</w:instrText>
        </w:r>
        <w:r w:rsidRPr="00521DC1">
          <w:rPr>
            <w:sz w:val="20"/>
            <w:szCs w:val="20"/>
          </w:rPr>
          <w:fldChar w:fldCharType="separate"/>
        </w:r>
        <w:r w:rsidR="003E6B4C">
          <w:rPr>
            <w:noProof/>
            <w:sz w:val="20"/>
            <w:szCs w:val="20"/>
          </w:rPr>
          <w:t>9</w:t>
        </w:r>
        <w:r w:rsidRPr="00521DC1">
          <w:rPr>
            <w:sz w:val="20"/>
            <w:szCs w:val="20"/>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8808CD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B76F67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2F6D4B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F28DB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000236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2BC460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B90968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868B00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8022D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367C8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718976B4"/>
    <w:multiLevelType w:val="multilevel"/>
    <w:tmpl w:val="2C82DF68"/>
    <w:lvl w:ilvl="0">
      <w:start w:val="1"/>
      <w:numFmt w:val="decimal"/>
      <w:pStyle w:val="Ttulo1"/>
      <w:lvlText w:val="%1."/>
      <w:lvlJc w:val="left"/>
      <w:pPr>
        <w:ind w:left="2345" w:hanging="360"/>
      </w:pPr>
      <w:rPr>
        <w:rFonts w:hint="default"/>
      </w:rPr>
    </w:lvl>
    <w:lvl w:ilvl="1">
      <w:start w:val="1"/>
      <w:numFmt w:val="decimal"/>
      <w:pStyle w:val="Ttulo2"/>
      <w:isLgl/>
      <w:lvlText w:val="%1.%2."/>
      <w:lvlJc w:val="left"/>
      <w:pPr>
        <w:ind w:left="1080" w:hanging="720"/>
      </w:pPr>
      <w:rPr>
        <w:rFonts w:hint="default"/>
      </w:rPr>
    </w:lvl>
    <w:lvl w:ilvl="2">
      <w:start w:val="1"/>
      <w:numFmt w:val="decimal"/>
      <w:pStyle w:val="Ttulo3"/>
      <w:isLgl/>
      <w:lvlText w:val="%1.%2.%3."/>
      <w:lvlJc w:val="left"/>
      <w:pPr>
        <w:ind w:left="1080" w:hanging="720"/>
      </w:pPr>
      <w:rPr>
        <w:rFonts w:hint="default"/>
      </w:rPr>
    </w:lvl>
    <w:lvl w:ilvl="3">
      <w:start w:val="1"/>
      <w:numFmt w:val="decimal"/>
      <w:pStyle w:val="Ttulo4"/>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1534614117">
    <w:abstractNumId w:val="9"/>
  </w:num>
  <w:num w:numId="2" w16cid:durableId="1899823916">
    <w:abstractNumId w:val="7"/>
  </w:num>
  <w:num w:numId="3" w16cid:durableId="1189024261">
    <w:abstractNumId w:val="6"/>
  </w:num>
  <w:num w:numId="4" w16cid:durableId="485241387">
    <w:abstractNumId w:val="5"/>
  </w:num>
  <w:num w:numId="5" w16cid:durableId="2134904939">
    <w:abstractNumId w:val="4"/>
  </w:num>
  <w:num w:numId="6" w16cid:durableId="1906716092">
    <w:abstractNumId w:val="8"/>
  </w:num>
  <w:num w:numId="7" w16cid:durableId="1179657090">
    <w:abstractNumId w:val="3"/>
  </w:num>
  <w:num w:numId="8" w16cid:durableId="648440735">
    <w:abstractNumId w:val="2"/>
  </w:num>
  <w:num w:numId="9" w16cid:durableId="1413043634">
    <w:abstractNumId w:val="1"/>
  </w:num>
  <w:num w:numId="10" w16cid:durableId="1921401812">
    <w:abstractNumId w:val="0"/>
  </w:num>
  <w:num w:numId="11" w16cid:durableId="230162567">
    <w:abstractNumId w:val="10"/>
  </w:num>
  <w:num w:numId="12" w16cid:durableId="126145458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96033364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55689207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53720608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30636507">
    <w:abstractNumId w:val="10"/>
  </w:num>
  <w:num w:numId="17" w16cid:durableId="732627516">
    <w:abstractNumId w:val="1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20687238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31D11"/>
    <w:rsid w:val="00007B63"/>
    <w:rsid w:val="000176E6"/>
    <w:rsid w:val="00031D11"/>
    <w:rsid w:val="00045405"/>
    <w:rsid w:val="00053C44"/>
    <w:rsid w:val="000541D8"/>
    <w:rsid w:val="000A451D"/>
    <w:rsid w:val="000A62D3"/>
    <w:rsid w:val="000D695D"/>
    <w:rsid w:val="00103C40"/>
    <w:rsid w:val="001A5BFB"/>
    <w:rsid w:val="001C6492"/>
    <w:rsid w:val="001E3F92"/>
    <w:rsid w:val="001F153A"/>
    <w:rsid w:val="00200FC3"/>
    <w:rsid w:val="002431F6"/>
    <w:rsid w:val="00262116"/>
    <w:rsid w:val="00263A17"/>
    <w:rsid w:val="002956D4"/>
    <w:rsid w:val="002957AE"/>
    <w:rsid w:val="002A26D6"/>
    <w:rsid w:val="002E1F45"/>
    <w:rsid w:val="002E38E1"/>
    <w:rsid w:val="002E68D8"/>
    <w:rsid w:val="002F1AA3"/>
    <w:rsid w:val="00302D54"/>
    <w:rsid w:val="00313023"/>
    <w:rsid w:val="003356BC"/>
    <w:rsid w:val="0035173E"/>
    <w:rsid w:val="00361017"/>
    <w:rsid w:val="0037059D"/>
    <w:rsid w:val="00386C81"/>
    <w:rsid w:val="00392703"/>
    <w:rsid w:val="003B0FF6"/>
    <w:rsid w:val="003B6B91"/>
    <w:rsid w:val="003D0B8C"/>
    <w:rsid w:val="003E6B4C"/>
    <w:rsid w:val="0041538A"/>
    <w:rsid w:val="004E1ADC"/>
    <w:rsid w:val="004F53A0"/>
    <w:rsid w:val="00521DC1"/>
    <w:rsid w:val="005477B6"/>
    <w:rsid w:val="00562B36"/>
    <w:rsid w:val="005C2237"/>
    <w:rsid w:val="005D7ED3"/>
    <w:rsid w:val="005F5FC0"/>
    <w:rsid w:val="00636C66"/>
    <w:rsid w:val="00693C96"/>
    <w:rsid w:val="006F13B5"/>
    <w:rsid w:val="007420DE"/>
    <w:rsid w:val="00755DF3"/>
    <w:rsid w:val="00774571"/>
    <w:rsid w:val="007A2D56"/>
    <w:rsid w:val="007F711D"/>
    <w:rsid w:val="007F7427"/>
    <w:rsid w:val="00804A9C"/>
    <w:rsid w:val="0085612C"/>
    <w:rsid w:val="00856CB0"/>
    <w:rsid w:val="0090081B"/>
    <w:rsid w:val="00915FA7"/>
    <w:rsid w:val="009517F2"/>
    <w:rsid w:val="00951C57"/>
    <w:rsid w:val="00965C90"/>
    <w:rsid w:val="00983B59"/>
    <w:rsid w:val="009E1784"/>
    <w:rsid w:val="009E519B"/>
    <w:rsid w:val="00A071AF"/>
    <w:rsid w:val="00A13C13"/>
    <w:rsid w:val="00A22F70"/>
    <w:rsid w:val="00A81ED7"/>
    <w:rsid w:val="00A91BA8"/>
    <w:rsid w:val="00A92133"/>
    <w:rsid w:val="00AB2905"/>
    <w:rsid w:val="00AC3C10"/>
    <w:rsid w:val="00AD4CDB"/>
    <w:rsid w:val="00B21F61"/>
    <w:rsid w:val="00BC746B"/>
    <w:rsid w:val="00BE54D9"/>
    <w:rsid w:val="00C21377"/>
    <w:rsid w:val="00C37523"/>
    <w:rsid w:val="00C62F99"/>
    <w:rsid w:val="00C63000"/>
    <w:rsid w:val="00CA0D64"/>
    <w:rsid w:val="00D6165C"/>
    <w:rsid w:val="00D72E51"/>
    <w:rsid w:val="00D838C9"/>
    <w:rsid w:val="00D84259"/>
    <w:rsid w:val="00DD5222"/>
    <w:rsid w:val="00DF424F"/>
    <w:rsid w:val="00EA110F"/>
    <w:rsid w:val="00EB6115"/>
    <w:rsid w:val="00EE62A7"/>
    <w:rsid w:val="00F019E2"/>
    <w:rsid w:val="00F107D7"/>
    <w:rsid w:val="00F71C3E"/>
    <w:rsid w:val="00FA43A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B29ED1"/>
  <w15:docId w15:val="{FBE4548C-64B0-495D-80CA-5697F1CC9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Corpo do texto"/>
    <w:qFormat/>
    <w:rsid w:val="00562B36"/>
    <w:pPr>
      <w:spacing w:before="120" w:after="120" w:line="360" w:lineRule="auto"/>
      <w:jc w:val="both"/>
    </w:pPr>
    <w:rPr>
      <w:rFonts w:ascii="Arial" w:hAnsi="Arial"/>
      <w:sz w:val="24"/>
    </w:rPr>
  </w:style>
  <w:style w:type="paragraph" w:styleId="Ttulo1">
    <w:name w:val="heading 1"/>
    <w:aliases w:val="Título de capítulo"/>
    <w:basedOn w:val="Normal"/>
    <w:next w:val="Normal"/>
    <w:link w:val="Ttulo1Char"/>
    <w:uiPriority w:val="9"/>
    <w:qFormat/>
    <w:rsid w:val="00BC746B"/>
    <w:pPr>
      <w:keepNext/>
      <w:keepLines/>
      <w:numPr>
        <w:numId w:val="16"/>
      </w:numPr>
      <w:spacing w:before="0" w:after="960" w:line="240" w:lineRule="auto"/>
      <w:outlineLvl w:val="0"/>
    </w:pPr>
    <w:rPr>
      <w:rFonts w:eastAsiaTheme="majorEastAsia" w:cstheme="majorBidi"/>
      <w:b/>
      <w:caps/>
      <w:sz w:val="28"/>
      <w:szCs w:val="32"/>
    </w:rPr>
  </w:style>
  <w:style w:type="paragraph" w:styleId="Ttulo2">
    <w:name w:val="heading 2"/>
    <w:aliases w:val="Título de seção"/>
    <w:basedOn w:val="Normal"/>
    <w:next w:val="Normal"/>
    <w:link w:val="Ttulo2Char"/>
    <w:uiPriority w:val="9"/>
    <w:unhideWhenUsed/>
    <w:qFormat/>
    <w:rsid w:val="00D6165C"/>
    <w:pPr>
      <w:keepNext/>
      <w:keepLines/>
      <w:numPr>
        <w:ilvl w:val="1"/>
        <w:numId w:val="16"/>
      </w:numPr>
      <w:spacing w:before="480" w:after="480" w:line="240" w:lineRule="auto"/>
      <w:outlineLvl w:val="1"/>
    </w:pPr>
    <w:rPr>
      <w:rFonts w:eastAsiaTheme="majorEastAsia" w:cstheme="majorBidi"/>
      <w:caps/>
      <w:sz w:val="26"/>
      <w:szCs w:val="26"/>
    </w:rPr>
  </w:style>
  <w:style w:type="paragraph" w:styleId="Ttulo3">
    <w:name w:val="heading 3"/>
    <w:aliases w:val="Título de subseção"/>
    <w:basedOn w:val="Normal"/>
    <w:next w:val="Normal"/>
    <w:link w:val="Ttulo3Char"/>
    <w:uiPriority w:val="9"/>
    <w:unhideWhenUsed/>
    <w:qFormat/>
    <w:rsid w:val="00D6165C"/>
    <w:pPr>
      <w:keepNext/>
      <w:keepLines/>
      <w:numPr>
        <w:ilvl w:val="2"/>
        <w:numId w:val="16"/>
      </w:numPr>
      <w:spacing w:before="480" w:after="480" w:line="240" w:lineRule="auto"/>
      <w:outlineLvl w:val="2"/>
    </w:pPr>
    <w:rPr>
      <w:rFonts w:eastAsiaTheme="majorEastAsia" w:cstheme="majorBidi"/>
      <w:b/>
      <w:szCs w:val="24"/>
    </w:rPr>
  </w:style>
  <w:style w:type="paragraph" w:styleId="Ttulo4">
    <w:name w:val="heading 4"/>
    <w:aliases w:val="Título de item"/>
    <w:basedOn w:val="Normal"/>
    <w:next w:val="Normal"/>
    <w:link w:val="Ttulo4Char"/>
    <w:uiPriority w:val="9"/>
    <w:unhideWhenUsed/>
    <w:qFormat/>
    <w:rsid w:val="00D6165C"/>
    <w:pPr>
      <w:numPr>
        <w:ilvl w:val="3"/>
        <w:numId w:val="16"/>
      </w:numPr>
      <w:spacing w:before="480" w:after="480" w:line="240" w:lineRule="auto"/>
      <w:outlineLvl w:val="3"/>
    </w:pPr>
    <w:rPr>
      <w:rFonts w:cs="Arial"/>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itao">
    <w:name w:val="Quote"/>
    <w:aliases w:val="Citação + de 3 linhas"/>
    <w:basedOn w:val="Normal"/>
    <w:next w:val="Normal"/>
    <w:link w:val="CitaoChar"/>
    <w:uiPriority w:val="29"/>
    <w:qFormat/>
    <w:rsid w:val="00804A9C"/>
    <w:pPr>
      <w:spacing w:before="0" w:after="0" w:line="240" w:lineRule="auto"/>
      <w:ind w:left="2268"/>
    </w:pPr>
    <w:rPr>
      <w:i/>
      <w:iCs/>
      <w:color w:val="404040" w:themeColor="text1" w:themeTint="BF"/>
      <w:sz w:val="20"/>
    </w:rPr>
  </w:style>
  <w:style w:type="character" w:customStyle="1" w:styleId="CitaoChar">
    <w:name w:val="Citação Char"/>
    <w:aliases w:val="Citação + de 3 linhas Char"/>
    <w:basedOn w:val="Fontepargpadro"/>
    <w:link w:val="Citao"/>
    <w:uiPriority w:val="29"/>
    <w:rsid w:val="00804A9C"/>
    <w:rPr>
      <w:rFonts w:ascii="Arial" w:hAnsi="Arial"/>
      <w:i/>
      <w:iCs/>
      <w:color w:val="404040" w:themeColor="text1" w:themeTint="BF"/>
      <w:sz w:val="20"/>
    </w:rPr>
  </w:style>
  <w:style w:type="character" w:customStyle="1" w:styleId="Ttulo1Char">
    <w:name w:val="Título 1 Char"/>
    <w:aliases w:val="Título de capítulo Char"/>
    <w:basedOn w:val="Fontepargpadro"/>
    <w:link w:val="Ttulo1"/>
    <w:uiPriority w:val="9"/>
    <w:rsid w:val="00BC746B"/>
    <w:rPr>
      <w:rFonts w:ascii="Arial" w:eastAsiaTheme="majorEastAsia" w:hAnsi="Arial" w:cstheme="majorBidi"/>
      <w:b/>
      <w:caps/>
      <w:sz w:val="28"/>
      <w:szCs w:val="32"/>
    </w:rPr>
  </w:style>
  <w:style w:type="character" w:customStyle="1" w:styleId="Ttulo2Char">
    <w:name w:val="Título 2 Char"/>
    <w:aliases w:val="Título de seção Char"/>
    <w:basedOn w:val="Fontepargpadro"/>
    <w:link w:val="Ttulo2"/>
    <w:uiPriority w:val="9"/>
    <w:rsid w:val="00D6165C"/>
    <w:rPr>
      <w:rFonts w:ascii="Arial" w:eastAsiaTheme="majorEastAsia" w:hAnsi="Arial" w:cstheme="majorBidi"/>
      <w:caps/>
      <w:sz w:val="26"/>
      <w:szCs w:val="26"/>
    </w:rPr>
  </w:style>
  <w:style w:type="character" w:customStyle="1" w:styleId="Ttulo3Char">
    <w:name w:val="Título 3 Char"/>
    <w:aliases w:val="Título de subseção Char"/>
    <w:basedOn w:val="Fontepargpadro"/>
    <w:link w:val="Ttulo3"/>
    <w:uiPriority w:val="9"/>
    <w:rsid w:val="00D6165C"/>
    <w:rPr>
      <w:rFonts w:ascii="Arial" w:eastAsiaTheme="majorEastAsia" w:hAnsi="Arial" w:cstheme="majorBidi"/>
      <w:b/>
      <w:sz w:val="24"/>
      <w:szCs w:val="24"/>
    </w:rPr>
  </w:style>
  <w:style w:type="character" w:customStyle="1" w:styleId="Ttulo4Char">
    <w:name w:val="Título 4 Char"/>
    <w:aliases w:val="Título de item Char"/>
    <w:basedOn w:val="Fontepargpadro"/>
    <w:link w:val="Ttulo4"/>
    <w:uiPriority w:val="9"/>
    <w:rsid w:val="00D6165C"/>
    <w:rPr>
      <w:rFonts w:ascii="Arial" w:hAnsi="Arial" w:cs="Arial"/>
      <w:sz w:val="24"/>
      <w:szCs w:val="24"/>
    </w:rPr>
  </w:style>
  <w:style w:type="paragraph" w:styleId="Legenda">
    <w:name w:val="caption"/>
    <w:basedOn w:val="Normal"/>
    <w:next w:val="Normal"/>
    <w:autoRedefine/>
    <w:uiPriority w:val="35"/>
    <w:unhideWhenUsed/>
    <w:qFormat/>
    <w:rsid w:val="001A5BFB"/>
    <w:pPr>
      <w:spacing w:before="0" w:after="0" w:line="240" w:lineRule="auto"/>
      <w:jc w:val="center"/>
    </w:pPr>
    <w:rPr>
      <w:b/>
      <w:iCs/>
      <w:sz w:val="20"/>
      <w:szCs w:val="18"/>
    </w:rPr>
  </w:style>
  <w:style w:type="paragraph" w:styleId="Rodap">
    <w:name w:val="footer"/>
    <w:basedOn w:val="Normal"/>
    <w:link w:val="RodapChar"/>
    <w:uiPriority w:val="99"/>
    <w:unhideWhenUsed/>
    <w:rsid w:val="00774571"/>
    <w:pPr>
      <w:tabs>
        <w:tab w:val="center" w:pos="4513"/>
        <w:tab w:val="right" w:pos="9026"/>
      </w:tabs>
      <w:spacing w:before="0" w:after="0" w:line="240" w:lineRule="auto"/>
    </w:pPr>
    <w:rPr>
      <w:sz w:val="20"/>
    </w:rPr>
  </w:style>
  <w:style w:type="character" w:customStyle="1" w:styleId="RodapChar">
    <w:name w:val="Rodapé Char"/>
    <w:basedOn w:val="Fontepargpadro"/>
    <w:link w:val="Rodap"/>
    <w:uiPriority w:val="99"/>
    <w:rsid w:val="00774571"/>
    <w:rPr>
      <w:rFonts w:ascii="Arial" w:hAnsi="Arial"/>
      <w:sz w:val="20"/>
    </w:rPr>
  </w:style>
  <w:style w:type="paragraph" w:styleId="Textodenotaderodap">
    <w:name w:val="footnote text"/>
    <w:basedOn w:val="Normal"/>
    <w:link w:val="TextodenotaderodapChar"/>
    <w:uiPriority w:val="99"/>
    <w:semiHidden/>
    <w:unhideWhenUsed/>
    <w:rsid w:val="00774571"/>
    <w:pPr>
      <w:spacing w:before="0"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774571"/>
    <w:rPr>
      <w:rFonts w:ascii="Arial" w:hAnsi="Arial"/>
      <w:sz w:val="20"/>
      <w:szCs w:val="20"/>
    </w:rPr>
  </w:style>
  <w:style w:type="character" w:styleId="Refdenotaderodap">
    <w:name w:val="footnote reference"/>
    <w:basedOn w:val="Fontepargpadro"/>
    <w:uiPriority w:val="99"/>
    <w:semiHidden/>
    <w:unhideWhenUsed/>
    <w:rsid w:val="00774571"/>
    <w:rPr>
      <w:vertAlign w:val="superscript"/>
    </w:rPr>
  </w:style>
  <w:style w:type="paragraph" w:styleId="CabealhodoSumrio">
    <w:name w:val="TOC Heading"/>
    <w:basedOn w:val="Normal"/>
    <w:next w:val="Normal"/>
    <w:uiPriority w:val="39"/>
    <w:unhideWhenUsed/>
    <w:qFormat/>
    <w:rsid w:val="00302D54"/>
    <w:pPr>
      <w:spacing w:before="0" w:after="960" w:line="240" w:lineRule="auto"/>
      <w:jc w:val="center"/>
    </w:pPr>
    <w:rPr>
      <w:b/>
      <w:caps/>
      <w:sz w:val="28"/>
      <w:lang w:eastAsia="pt-BR"/>
    </w:rPr>
  </w:style>
  <w:style w:type="paragraph" w:styleId="Sumrio1">
    <w:name w:val="toc 1"/>
    <w:basedOn w:val="Normal"/>
    <w:next w:val="Normal"/>
    <w:autoRedefine/>
    <w:uiPriority w:val="39"/>
    <w:unhideWhenUsed/>
    <w:rsid w:val="00774571"/>
    <w:pPr>
      <w:spacing w:line="240" w:lineRule="auto"/>
    </w:pPr>
    <w:rPr>
      <w:b/>
      <w:caps/>
      <w:sz w:val="28"/>
    </w:rPr>
  </w:style>
  <w:style w:type="paragraph" w:styleId="Sumrio2">
    <w:name w:val="toc 2"/>
    <w:basedOn w:val="Normal"/>
    <w:next w:val="Normal"/>
    <w:autoRedefine/>
    <w:uiPriority w:val="39"/>
    <w:unhideWhenUsed/>
    <w:rsid w:val="00774571"/>
    <w:pPr>
      <w:spacing w:line="240" w:lineRule="auto"/>
      <w:ind w:left="238"/>
    </w:pPr>
    <w:rPr>
      <w:caps/>
      <w:sz w:val="26"/>
    </w:rPr>
  </w:style>
  <w:style w:type="paragraph" w:styleId="Sumrio3">
    <w:name w:val="toc 3"/>
    <w:basedOn w:val="Normal"/>
    <w:next w:val="Normal"/>
    <w:autoRedefine/>
    <w:uiPriority w:val="39"/>
    <w:unhideWhenUsed/>
    <w:rsid w:val="00774571"/>
    <w:pPr>
      <w:spacing w:line="240" w:lineRule="auto"/>
      <w:ind w:left="482"/>
    </w:pPr>
    <w:rPr>
      <w:b/>
    </w:rPr>
  </w:style>
  <w:style w:type="character" w:styleId="Hyperlink">
    <w:name w:val="Hyperlink"/>
    <w:basedOn w:val="Fontepargpadro"/>
    <w:uiPriority w:val="99"/>
    <w:unhideWhenUsed/>
    <w:rsid w:val="00774571"/>
    <w:rPr>
      <w:color w:val="0563C1" w:themeColor="hyperlink"/>
      <w:u w:val="single"/>
    </w:rPr>
  </w:style>
  <w:style w:type="paragraph" w:styleId="Sumrio4">
    <w:name w:val="toc 4"/>
    <w:basedOn w:val="Normal"/>
    <w:next w:val="Normal"/>
    <w:autoRedefine/>
    <w:uiPriority w:val="39"/>
    <w:unhideWhenUsed/>
    <w:rsid w:val="00774571"/>
    <w:pPr>
      <w:spacing w:line="240" w:lineRule="auto"/>
      <w:ind w:left="720"/>
    </w:pPr>
  </w:style>
  <w:style w:type="paragraph" w:styleId="Sumrio9">
    <w:name w:val="toc 9"/>
    <w:basedOn w:val="Normal"/>
    <w:next w:val="Normal"/>
    <w:autoRedefine/>
    <w:uiPriority w:val="39"/>
    <w:semiHidden/>
    <w:unhideWhenUsed/>
    <w:rsid w:val="00774571"/>
    <w:pPr>
      <w:spacing w:after="100"/>
      <w:ind w:left="1920"/>
    </w:pPr>
    <w:rPr>
      <w:b/>
    </w:rPr>
  </w:style>
  <w:style w:type="paragraph" w:styleId="Cabealho">
    <w:name w:val="header"/>
    <w:basedOn w:val="Normal"/>
    <w:link w:val="CabealhoChar"/>
    <w:uiPriority w:val="99"/>
    <w:unhideWhenUsed/>
    <w:rsid w:val="000176E6"/>
    <w:pPr>
      <w:tabs>
        <w:tab w:val="center" w:pos="4513"/>
        <w:tab w:val="right" w:pos="9026"/>
      </w:tabs>
      <w:spacing w:before="0" w:after="0" w:line="240" w:lineRule="auto"/>
    </w:pPr>
  </w:style>
  <w:style w:type="character" w:customStyle="1" w:styleId="CabealhoChar">
    <w:name w:val="Cabeçalho Char"/>
    <w:basedOn w:val="Fontepargpadro"/>
    <w:link w:val="Cabealho"/>
    <w:uiPriority w:val="99"/>
    <w:rsid w:val="000176E6"/>
    <w:rPr>
      <w:rFonts w:ascii="Arial" w:hAnsi="Arial"/>
      <w:sz w:val="24"/>
    </w:rPr>
  </w:style>
  <w:style w:type="character" w:styleId="Refdecomentrio">
    <w:name w:val="annotation reference"/>
    <w:basedOn w:val="Fontepargpadro"/>
    <w:uiPriority w:val="99"/>
    <w:semiHidden/>
    <w:unhideWhenUsed/>
    <w:rsid w:val="00313023"/>
    <w:rPr>
      <w:sz w:val="16"/>
      <w:szCs w:val="16"/>
    </w:rPr>
  </w:style>
  <w:style w:type="paragraph" w:styleId="Textodecomentrio">
    <w:name w:val="annotation text"/>
    <w:basedOn w:val="Normal"/>
    <w:link w:val="TextodecomentrioChar"/>
    <w:uiPriority w:val="99"/>
    <w:semiHidden/>
    <w:unhideWhenUsed/>
    <w:rsid w:val="00313023"/>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313023"/>
    <w:rPr>
      <w:rFonts w:ascii="Arial" w:hAnsi="Arial"/>
      <w:sz w:val="20"/>
      <w:szCs w:val="20"/>
    </w:rPr>
  </w:style>
  <w:style w:type="paragraph" w:styleId="Assuntodocomentrio">
    <w:name w:val="annotation subject"/>
    <w:basedOn w:val="Textodecomentrio"/>
    <w:next w:val="Textodecomentrio"/>
    <w:link w:val="AssuntodocomentrioChar"/>
    <w:uiPriority w:val="99"/>
    <w:semiHidden/>
    <w:unhideWhenUsed/>
    <w:rsid w:val="00313023"/>
    <w:rPr>
      <w:b/>
      <w:bCs/>
    </w:rPr>
  </w:style>
  <w:style w:type="character" w:customStyle="1" w:styleId="AssuntodocomentrioChar">
    <w:name w:val="Assunto do comentário Char"/>
    <w:basedOn w:val="TextodecomentrioChar"/>
    <w:link w:val="Assuntodocomentrio"/>
    <w:uiPriority w:val="99"/>
    <w:semiHidden/>
    <w:rsid w:val="00313023"/>
    <w:rPr>
      <w:rFonts w:ascii="Arial" w:hAnsi="Arial"/>
      <w:b/>
      <w:bCs/>
      <w:sz w:val="20"/>
      <w:szCs w:val="20"/>
    </w:rPr>
  </w:style>
  <w:style w:type="paragraph" w:styleId="Textodebalo">
    <w:name w:val="Balloon Text"/>
    <w:basedOn w:val="Normal"/>
    <w:link w:val="TextodebaloChar"/>
    <w:uiPriority w:val="99"/>
    <w:semiHidden/>
    <w:unhideWhenUsed/>
    <w:rsid w:val="00313023"/>
    <w:pPr>
      <w:spacing w:before="0"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13023"/>
    <w:rPr>
      <w:rFonts w:ascii="Segoe UI" w:hAnsi="Segoe UI" w:cs="Segoe UI"/>
      <w:sz w:val="18"/>
      <w:szCs w:val="18"/>
    </w:rPr>
  </w:style>
  <w:style w:type="paragraph" w:styleId="Remissivo1">
    <w:name w:val="index 1"/>
    <w:basedOn w:val="Normal"/>
    <w:next w:val="Normal"/>
    <w:autoRedefine/>
    <w:uiPriority w:val="99"/>
    <w:unhideWhenUsed/>
    <w:rsid w:val="00A22F70"/>
    <w:pPr>
      <w:spacing w:before="0" w:after="0"/>
      <w:ind w:left="240" w:hanging="240"/>
      <w:jc w:val="left"/>
    </w:pPr>
    <w:rPr>
      <w:rFonts w:asciiTheme="minorHAnsi" w:hAnsiTheme="minorHAnsi"/>
      <w:sz w:val="18"/>
      <w:szCs w:val="18"/>
    </w:rPr>
  </w:style>
  <w:style w:type="paragraph" w:styleId="Remissivo2">
    <w:name w:val="index 2"/>
    <w:basedOn w:val="Normal"/>
    <w:next w:val="Normal"/>
    <w:autoRedefine/>
    <w:uiPriority w:val="99"/>
    <w:unhideWhenUsed/>
    <w:rsid w:val="00A22F70"/>
    <w:pPr>
      <w:spacing w:before="0" w:after="0"/>
      <w:ind w:left="480" w:hanging="240"/>
      <w:jc w:val="left"/>
    </w:pPr>
    <w:rPr>
      <w:rFonts w:asciiTheme="minorHAnsi" w:hAnsiTheme="minorHAnsi"/>
      <w:sz w:val="18"/>
      <w:szCs w:val="18"/>
    </w:rPr>
  </w:style>
  <w:style w:type="paragraph" w:styleId="Remissivo3">
    <w:name w:val="index 3"/>
    <w:basedOn w:val="Normal"/>
    <w:next w:val="Normal"/>
    <w:autoRedefine/>
    <w:uiPriority w:val="99"/>
    <w:unhideWhenUsed/>
    <w:rsid w:val="00A22F70"/>
    <w:pPr>
      <w:spacing w:before="0" w:after="0"/>
      <w:ind w:left="720" w:hanging="240"/>
      <w:jc w:val="left"/>
    </w:pPr>
    <w:rPr>
      <w:rFonts w:asciiTheme="minorHAnsi" w:hAnsiTheme="minorHAnsi"/>
      <w:sz w:val="18"/>
      <w:szCs w:val="18"/>
    </w:rPr>
  </w:style>
  <w:style w:type="paragraph" w:styleId="Remissivo4">
    <w:name w:val="index 4"/>
    <w:basedOn w:val="Normal"/>
    <w:next w:val="Normal"/>
    <w:autoRedefine/>
    <w:uiPriority w:val="99"/>
    <w:unhideWhenUsed/>
    <w:rsid w:val="00A22F70"/>
    <w:pPr>
      <w:spacing w:before="0" w:after="0"/>
      <w:ind w:left="960" w:hanging="240"/>
      <w:jc w:val="left"/>
    </w:pPr>
    <w:rPr>
      <w:rFonts w:asciiTheme="minorHAnsi" w:hAnsiTheme="minorHAnsi"/>
      <w:sz w:val="18"/>
      <w:szCs w:val="18"/>
    </w:rPr>
  </w:style>
  <w:style w:type="paragraph" w:styleId="Remissivo5">
    <w:name w:val="index 5"/>
    <w:basedOn w:val="Normal"/>
    <w:next w:val="Normal"/>
    <w:autoRedefine/>
    <w:uiPriority w:val="99"/>
    <w:unhideWhenUsed/>
    <w:rsid w:val="00A22F70"/>
    <w:pPr>
      <w:spacing w:before="0" w:after="0"/>
      <w:ind w:left="1200" w:hanging="240"/>
      <w:jc w:val="left"/>
    </w:pPr>
    <w:rPr>
      <w:rFonts w:asciiTheme="minorHAnsi" w:hAnsiTheme="minorHAnsi"/>
      <w:sz w:val="18"/>
      <w:szCs w:val="18"/>
    </w:rPr>
  </w:style>
  <w:style w:type="paragraph" w:styleId="Remissivo6">
    <w:name w:val="index 6"/>
    <w:basedOn w:val="Normal"/>
    <w:next w:val="Normal"/>
    <w:autoRedefine/>
    <w:uiPriority w:val="99"/>
    <w:unhideWhenUsed/>
    <w:rsid w:val="00A22F70"/>
    <w:pPr>
      <w:spacing w:before="0" w:after="0"/>
      <w:ind w:left="1440" w:hanging="240"/>
      <w:jc w:val="left"/>
    </w:pPr>
    <w:rPr>
      <w:rFonts w:asciiTheme="minorHAnsi" w:hAnsiTheme="minorHAnsi"/>
      <w:sz w:val="18"/>
      <w:szCs w:val="18"/>
    </w:rPr>
  </w:style>
  <w:style w:type="paragraph" w:styleId="Remissivo7">
    <w:name w:val="index 7"/>
    <w:basedOn w:val="Normal"/>
    <w:next w:val="Normal"/>
    <w:autoRedefine/>
    <w:uiPriority w:val="99"/>
    <w:unhideWhenUsed/>
    <w:rsid w:val="00A22F70"/>
    <w:pPr>
      <w:spacing w:before="0" w:after="0"/>
      <w:ind w:left="1680" w:hanging="240"/>
      <w:jc w:val="left"/>
    </w:pPr>
    <w:rPr>
      <w:rFonts w:asciiTheme="minorHAnsi" w:hAnsiTheme="minorHAnsi"/>
      <w:sz w:val="18"/>
      <w:szCs w:val="18"/>
    </w:rPr>
  </w:style>
  <w:style w:type="paragraph" w:styleId="Remissivo8">
    <w:name w:val="index 8"/>
    <w:basedOn w:val="Normal"/>
    <w:next w:val="Normal"/>
    <w:autoRedefine/>
    <w:uiPriority w:val="99"/>
    <w:unhideWhenUsed/>
    <w:rsid w:val="00A22F70"/>
    <w:pPr>
      <w:spacing w:before="0" w:after="0"/>
      <w:ind w:left="1920" w:hanging="240"/>
      <w:jc w:val="left"/>
    </w:pPr>
    <w:rPr>
      <w:rFonts w:asciiTheme="minorHAnsi" w:hAnsiTheme="minorHAnsi"/>
      <w:sz w:val="18"/>
      <w:szCs w:val="18"/>
    </w:rPr>
  </w:style>
  <w:style w:type="paragraph" w:styleId="Remissivo9">
    <w:name w:val="index 9"/>
    <w:basedOn w:val="Normal"/>
    <w:next w:val="Normal"/>
    <w:autoRedefine/>
    <w:uiPriority w:val="99"/>
    <w:unhideWhenUsed/>
    <w:rsid w:val="00A22F70"/>
    <w:pPr>
      <w:spacing w:before="0" w:after="0"/>
      <w:ind w:left="2160" w:hanging="240"/>
      <w:jc w:val="left"/>
    </w:pPr>
    <w:rPr>
      <w:rFonts w:asciiTheme="minorHAnsi" w:hAnsiTheme="minorHAnsi"/>
      <w:sz w:val="18"/>
      <w:szCs w:val="18"/>
    </w:rPr>
  </w:style>
  <w:style w:type="paragraph" w:styleId="Ttulodendiceremissivo">
    <w:name w:val="index heading"/>
    <w:basedOn w:val="Normal"/>
    <w:next w:val="Remissivo1"/>
    <w:uiPriority w:val="99"/>
    <w:unhideWhenUsed/>
    <w:rsid w:val="00A22F70"/>
    <w:pPr>
      <w:spacing w:before="240"/>
      <w:jc w:val="center"/>
    </w:pPr>
    <w:rPr>
      <w:rFonts w:asciiTheme="minorHAnsi" w:hAnsiTheme="minorHAnsi"/>
      <w:b/>
      <w:bCs/>
      <w:sz w:val="26"/>
      <w:szCs w:val="26"/>
    </w:rPr>
  </w:style>
  <w:style w:type="table" w:styleId="Tabelacomgrade">
    <w:name w:val="Table Grid"/>
    <w:basedOn w:val="Tabelanormal"/>
    <w:uiPriority w:val="39"/>
    <w:rsid w:val="001A5B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dicedeilustraes">
    <w:name w:val="table of figures"/>
    <w:basedOn w:val="Normal"/>
    <w:next w:val="Normal"/>
    <w:uiPriority w:val="99"/>
    <w:unhideWhenUsed/>
    <w:rsid w:val="00804A9C"/>
    <w:pPr>
      <w:spacing w:after="0"/>
    </w:pPr>
  </w:style>
  <w:style w:type="paragraph" w:styleId="Bibliografia">
    <w:name w:val="Bibliography"/>
    <w:basedOn w:val="Normal"/>
    <w:next w:val="Normal"/>
    <w:uiPriority w:val="37"/>
    <w:semiHidden/>
    <w:unhideWhenUsed/>
    <w:rsid w:val="002431F6"/>
    <w:pPr>
      <w:spacing w:before="0" w:after="480" w:line="240" w:lineRule="auto"/>
    </w:pPr>
  </w:style>
  <w:style w:type="paragraph" w:styleId="PargrafodaLista">
    <w:name w:val="List Paragraph"/>
    <w:basedOn w:val="Normal"/>
    <w:uiPriority w:val="34"/>
    <w:rsid w:val="00BC746B"/>
    <w:pPr>
      <w:ind w:left="720"/>
      <w:contextualSpacing/>
    </w:pPr>
  </w:style>
  <w:style w:type="paragraph" w:styleId="Corpodetexto">
    <w:name w:val="Body Text"/>
    <w:basedOn w:val="Normal"/>
    <w:link w:val="CorpodetextoChar"/>
    <w:uiPriority w:val="99"/>
    <w:semiHidden/>
    <w:unhideWhenUsed/>
    <w:rsid w:val="0035173E"/>
  </w:style>
  <w:style w:type="character" w:customStyle="1" w:styleId="CorpodetextoChar">
    <w:name w:val="Corpo de texto Char"/>
    <w:basedOn w:val="Fontepargpadro"/>
    <w:link w:val="Corpodetexto"/>
    <w:uiPriority w:val="99"/>
    <w:semiHidden/>
    <w:rsid w:val="0035173E"/>
    <w:rPr>
      <w:rFonts w:ascii="Arial" w:hAnsi="Arial"/>
      <w:sz w:val="24"/>
    </w:rPr>
  </w:style>
  <w:style w:type="paragraph" w:customStyle="1" w:styleId="footnotedescription">
    <w:name w:val="footnote description"/>
    <w:next w:val="Normal"/>
    <w:link w:val="footnotedescriptionChar"/>
    <w:hidden/>
    <w:rsid w:val="003B0FF6"/>
    <w:pPr>
      <w:spacing w:after="0"/>
    </w:pPr>
    <w:rPr>
      <w:rFonts w:ascii="Arial" w:eastAsia="Arial" w:hAnsi="Arial" w:cs="Arial"/>
      <w:color w:val="000000"/>
      <w:sz w:val="20"/>
      <w:lang w:eastAsia="pt-BR"/>
    </w:rPr>
  </w:style>
  <w:style w:type="character" w:customStyle="1" w:styleId="footnotedescriptionChar">
    <w:name w:val="footnote description Char"/>
    <w:link w:val="footnotedescription"/>
    <w:rsid w:val="003B0FF6"/>
    <w:rPr>
      <w:rFonts w:ascii="Arial" w:eastAsia="Arial" w:hAnsi="Arial" w:cs="Arial"/>
      <w:color w:val="000000"/>
      <w:sz w:val="20"/>
      <w:lang w:eastAsia="pt-BR"/>
    </w:rPr>
  </w:style>
  <w:style w:type="character" w:customStyle="1" w:styleId="footnotemark">
    <w:name w:val="footnote mark"/>
    <w:hidden/>
    <w:rsid w:val="003B0FF6"/>
    <w:rPr>
      <w:rFonts w:ascii="Arial" w:eastAsia="Arial" w:hAnsi="Arial" w:cs="Arial"/>
      <w:color w:val="000000"/>
      <w:sz w:val="20"/>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052986">
      <w:bodyDiv w:val="1"/>
      <w:marLeft w:val="0"/>
      <w:marRight w:val="0"/>
      <w:marTop w:val="0"/>
      <w:marBottom w:val="0"/>
      <w:divBdr>
        <w:top w:val="none" w:sz="0" w:space="0" w:color="auto"/>
        <w:left w:val="none" w:sz="0" w:space="0" w:color="auto"/>
        <w:bottom w:val="none" w:sz="0" w:space="0" w:color="auto"/>
        <w:right w:val="none" w:sz="0" w:space="0" w:color="auto"/>
      </w:divBdr>
    </w:div>
    <w:div w:id="164789587">
      <w:bodyDiv w:val="1"/>
      <w:marLeft w:val="0"/>
      <w:marRight w:val="0"/>
      <w:marTop w:val="0"/>
      <w:marBottom w:val="0"/>
      <w:divBdr>
        <w:top w:val="none" w:sz="0" w:space="0" w:color="auto"/>
        <w:left w:val="none" w:sz="0" w:space="0" w:color="auto"/>
        <w:bottom w:val="none" w:sz="0" w:space="0" w:color="auto"/>
        <w:right w:val="none" w:sz="0" w:space="0" w:color="auto"/>
      </w:divBdr>
    </w:div>
    <w:div w:id="167988452">
      <w:bodyDiv w:val="1"/>
      <w:marLeft w:val="0"/>
      <w:marRight w:val="0"/>
      <w:marTop w:val="0"/>
      <w:marBottom w:val="0"/>
      <w:divBdr>
        <w:top w:val="none" w:sz="0" w:space="0" w:color="auto"/>
        <w:left w:val="none" w:sz="0" w:space="0" w:color="auto"/>
        <w:bottom w:val="none" w:sz="0" w:space="0" w:color="auto"/>
        <w:right w:val="none" w:sz="0" w:space="0" w:color="auto"/>
      </w:divBdr>
    </w:div>
    <w:div w:id="252861042">
      <w:bodyDiv w:val="1"/>
      <w:marLeft w:val="0"/>
      <w:marRight w:val="0"/>
      <w:marTop w:val="0"/>
      <w:marBottom w:val="0"/>
      <w:divBdr>
        <w:top w:val="none" w:sz="0" w:space="0" w:color="auto"/>
        <w:left w:val="none" w:sz="0" w:space="0" w:color="auto"/>
        <w:bottom w:val="none" w:sz="0" w:space="0" w:color="auto"/>
        <w:right w:val="none" w:sz="0" w:space="0" w:color="auto"/>
      </w:divBdr>
    </w:div>
    <w:div w:id="314839177">
      <w:bodyDiv w:val="1"/>
      <w:marLeft w:val="0"/>
      <w:marRight w:val="0"/>
      <w:marTop w:val="0"/>
      <w:marBottom w:val="0"/>
      <w:divBdr>
        <w:top w:val="none" w:sz="0" w:space="0" w:color="auto"/>
        <w:left w:val="none" w:sz="0" w:space="0" w:color="auto"/>
        <w:bottom w:val="none" w:sz="0" w:space="0" w:color="auto"/>
        <w:right w:val="none" w:sz="0" w:space="0" w:color="auto"/>
      </w:divBdr>
    </w:div>
    <w:div w:id="386147687">
      <w:bodyDiv w:val="1"/>
      <w:marLeft w:val="0"/>
      <w:marRight w:val="0"/>
      <w:marTop w:val="0"/>
      <w:marBottom w:val="0"/>
      <w:divBdr>
        <w:top w:val="none" w:sz="0" w:space="0" w:color="auto"/>
        <w:left w:val="none" w:sz="0" w:space="0" w:color="auto"/>
        <w:bottom w:val="none" w:sz="0" w:space="0" w:color="auto"/>
        <w:right w:val="none" w:sz="0" w:space="0" w:color="auto"/>
      </w:divBdr>
    </w:div>
    <w:div w:id="633678371">
      <w:bodyDiv w:val="1"/>
      <w:marLeft w:val="0"/>
      <w:marRight w:val="0"/>
      <w:marTop w:val="0"/>
      <w:marBottom w:val="0"/>
      <w:divBdr>
        <w:top w:val="none" w:sz="0" w:space="0" w:color="auto"/>
        <w:left w:val="none" w:sz="0" w:space="0" w:color="auto"/>
        <w:bottom w:val="none" w:sz="0" w:space="0" w:color="auto"/>
        <w:right w:val="none" w:sz="0" w:space="0" w:color="auto"/>
      </w:divBdr>
    </w:div>
    <w:div w:id="1108087935">
      <w:bodyDiv w:val="1"/>
      <w:marLeft w:val="0"/>
      <w:marRight w:val="0"/>
      <w:marTop w:val="0"/>
      <w:marBottom w:val="0"/>
      <w:divBdr>
        <w:top w:val="none" w:sz="0" w:space="0" w:color="auto"/>
        <w:left w:val="none" w:sz="0" w:space="0" w:color="auto"/>
        <w:bottom w:val="none" w:sz="0" w:space="0" w:color="auto"/>
        <w:right w:val="none" w:sz="0" w:space="0" w:color="auto"/>
      </w:divBdr>
    </w:div>
    <w:div w:id="1135832696">
      <w:bodyDiv w:val="1"/>
      <w:marLeft w:val="0"/>
      <w:marRight w:val="0"/>
      <w:marTop w:val="0"/>
      <w:marBottom w:val="0"/>
      <w:divBdr>
        <w:top w:val="none" w:sz="0" w:space="0" w:color="auto"/>
        <w:left w:val="none" w:sz="0" w:space="0" w:color="auto"/>
        <w:bottom w:val="none" w:sz="0" w:space="0" w:color="auto"/>
        <w:right w:val="none" w:sz="0" w:space="0" w:color="auto"/>
      </w:divBdr>
    </w:div>
    <w:div w:id="1514026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el_mendoca\Desktop\Nova%20pasta\Diretrizes%20reformuladas\Entrega%20para%20Alex-10-11\Modelos%20pr&#233;-formatados\modelo%20tcc-word.dotx"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F66144-4FC4-4155-990E-194960CB3A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 tcc-word.dotx</Template>
  <TotalTime>242</TotalTime>
  <Pages>1</Pages>
  <Words>2281</Words>
  <Characters>12322</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cel_mendoca</dc:creator>
  <cp:keywords/>
  <dc:description/>
  <cp:lastModifiedBy>Vinicius Moreira</cp:lastModifiedBy>
  <cp:revision>13</cp:revision>
  <dcterms:created xsi:type="dcterms:W3CDTF">2015-11-25T13:38:00Z</dcterms:created>
  <dcterms:modified xsi:type="dcterms:W3CDTF">2022-11-23T00:54:00Z</dcterms:modified>
</cp:coreProperties>
</file>